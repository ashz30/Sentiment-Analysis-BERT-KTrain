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8074D" w14:textId="77777777" w:rsidR="00332FD4" w:rsidRDefault="00332FD4" w:rsidP="00EC7FA2">
      <w:pPr>
        <w:pStyle w:val="Subtitle"/>
      </w:pPr>
    </w:p>
    <w:p w14:paraId="2CFCDDBB" w14:textId="10AE3209" w:rsidR="00332FD4" w:rsidRDefault="00332FD4"/>
    <w:p w14:paraId="0D4F857D" w14:textId="7E7CB237" w:rsidR="00B469A3" w:rsidRDefault="0025221A" w:rsidP="00B469A3">
      <w:pPr>
        <w:jc w:val="center"/>
        <w:rPr>
          <w:b/>
          <w:bCs/>
          <w:color w:val="2E74B5" w:themeColor="accent1" w:themeShade="BF"/>
          <w:sz w:val="72"/>
          <w:szCs w:val="72"/>
        </w:rPr>
      </w:pPr>
      <w:r w:rsidRPr="0025221A">
        <w:rPr>
          <w:b/>
          <w:bCs/>
          <w:color w:val="2E74B5" w:themeColor="accent1" w:themeShade="BF"/>
          <w:sz w:val="72"/>
          <w:szCs w:val="72"/>
        </w:rPr>
        <w:t>IA Series - Sentiment Analysis NLP cook</w:t>
      </w:r>
      <w:r>
        <w:rPr>
          <w:b/>
          <w:bCs/>
          <w:color w:val="2E74B5" w:themeColor="accent1" w:themeShade="BF"/>
          <w:sz w:val="72"/>
          <w:szCs w:val="72"/>
        </w:rPr>
        <w:t>-</w:t>
      </w:r>
      <w:r w:rsidRPr="0025221A">
        <w:rPr>
          <w:b/>
          <w:bCs/>
          <w:color w:val="2E74B5" w:themeColor="accent1" w:themeShade="BF"/>
          <w:sz w:val="72"/>
          <w:szCs w:val="72"/>
        </w:rPr>
        <w:t>book</w:t>
      </w:r>
      <w:r w:rsidR="00F038C6">
        <w:rPr>
          <w:b/>
          <w:bCs/>
          <w:color w:val="2E74B5" w:themeColor="accent1" w:themeShade="BF"/>
          <w:sz w:val="72"/>
          <w:szCs w:val="72"/>
        </w:rPr>
        <w:t xml:space="preserve"> (</w:t>
      </w:r>
      <w:r w:rsidR="00730AA5">
        <w:rPr>
          <w:b/>
          <w:bCs/>
          <w:color w:val="2E74B5" w:themeColor="accent1" w:themeShade="BF"/>
          <w:sz w:val="72"/>
          <w:szCs w:val="72"/>
        </w:rPr>
        <w:t xml:space="preserve">using </w:t>
      </w:r>
      <w:r w:rsidR="00F038C6">
        <w:rPr>
          <w:b/>
          <w:bCs/>
          <w:color w:val="2E74B5" w:themeColor="accent1" w:themeShade="BF"/>
          <w:sz w:val="72"/>
          <w:szCs w:val="72"/>
        </w:rPr>
        <w:t>Pre-Built NLP Model)</w:t>
      </w:r>
    </w:p>
    <w:p w14:paraId="2C685EF9" w14:textId="3B104DAD" w:rsidR="00BD5A62" w:rsidRDefault="00BD5A62" w:rsidP="00B469A3">
      <w:pPr>
        <w:jc w:val="center"/>
        <w:rPr>
          <w:b/>
          <w:bCs/>
          <w:color w:val="2E74B5" w:themeColor="accent1" w:themeShade="BF"/>
          <w:sz w:val="72"/>
          <w:szCs w:val="72"/>
        </w:rPr>
      </w:pPr>
    </w:p>
    <w:p w14:paraId="6B354F1D" w14:textId="77777777" w:rsidR="002E084C" w:rsidRDefault="005B3C74" w:rsidP="005B3C74">
      <w:pPr>
        <w:tabs>
          <w:tab w:val="left" w:pos="1590"/>
        </w:tabs>
      </w:pPr>
      <w:r>
        <w:tab/>
      </w:r>
    </w:p>
    <w:p w14:paraId="7728F781" w14:textId="77777777" w:rsidR="00BB503B" w:rsidRDefault="00BB503B"/>
    <w:p w14:paraId="79AC0652" w14:textId="77777777" w:rsidR="00B300F8" w:rsidRDefault="00B300F8"/>
    <w:p w14:paraId="577B7EBC" w14:textId="77777777" w:rsidR="00B300F8" w:rsidRDefault="00B300F8"/>
    <w:p w14:paraId="37B9D162" w14:textId="77777777" w:rsidR="00B300F8" w:rsidRDefault="00B300F8"/>
    <w:p w14:paraId="6EA26355" w14:textId="77777777" w:rsidR="00B300F8" w:rsidRDefault="00B300F8"/>
    <w:p w14:paraId="66C99FB3" w14:textId="77777777" w:rsidR="00BB503B" w:rsidRPr="002E084C" w:rsidRDefault="00BB503B" w:rsidP="00BB503B">
      <w:pPr>
        <w:pStyle w:val="NoSpacing"/>
        <w:spacing w:before="40" w:after="40"/>
        <w:rPr>
          <w:caps/>
          <w:color w:val="4071B5"/>
          <w:sz w:val="36"/>
          <w:szCs w:val="36"/>
        </w:rPr>
      </w:pPr>
    </w:p>
    <w:p w14:paraId="60007E8D" w14:textId="77777777" w:rsidR="00B300F8" w:rsidRDefault="00B300F8">
      <w:pPr>
        <w:rPr>
          <w:rFonts w:ascii="Calibri" w:hAnsi="Calibri"/>
          <w:color w:val="4071B5"/>
        </w:rPr>
      </w:pPr>
    </w:p>
    <w:p w14:paraId="0E03CFFA" w14:textId="77777777" w:rsidR="008C2981" w:rsidRDefault="008C2981">
      <w:pPr>
        <w:rPr>
          <w:rFonts w:ascii="Calibri" w:hAnsi="Calibri"/>
          <w:noProof/>
          <w:color w:val="4071B5"/>
          <w:lang w:eastAsia="en-GB"/>
        </w:rPr>
      </w:pPr>
    </w:p>
    <w:p w14:paraId="434E5AC0" w14:textId="09EB6A55" w:rsidR="00BB503B" w:rsidRDefault="006868CC" w:rsidP="009E6274">
      <w:pPr>
        <w:jc w:val="center"/>
        <w:rPr>
          <w:color w:val="4071B5"/>
          <w:sz w:val="56"/>
          <w:szCs w:val="56"/>
        </w:rPr>
      </w:pPr>
      <w:r>
        <w:rPr>
          <w:rStyle w:val="TitleChar"/>
        </w:rPr>
        <w:t xml:space="preserve"> </w:t>
      </w:r>
    </w:p>
    <w:p w14:paraId="2FFC42AE" w14:textId="77777777" w:rsidR="002E084C" w:rsidRPr="009E6274" w:rsidRDefault="002E084C" w:rsidP="009E6274">
      <w:pPr>
        <w:pStyle w:val="Subtitle"/>
        <w:jc w:val="center"/>
        <w:rPr>
          <w:caps w:val="0"/>
        </w:rPr>
      </w:pPr>
    </w:p>
    <w:p w14:paraId="7B96D943" w14:textId="77777777" w:rsidR="00B300F8" w:rsidRPr="009E6274" w:rsidRDefault="00B300F8" w:rsidP="00F5709C">
      <w:pPr>
        <w:jc w:val="center"/>
        <w:rPr>
          <w:color w:val="004990"/>
        </w:rPr>
      </w:pPr>
    </w:p>
    <w:p w14:paraId="3EB90D72" w14:textId="2C953524" w:rsidR="00722EE9" w:rsidRPr="00B229D1" w:rsidRDefault="00722EE9">
      <w:pPr>
        <w:rPr>
          <w:rFonts w:asciiTheme="majorHAnsi" w:eastAsiaTheme="majorEastAsia" w:hAnsiTheme="majorHAnsi" w:cstheme="majorBidi"/>
          <w:b/>
          <w:color w:val="2D3087"/>
          <w:sz w:val="32"/>
          <w:szCs w:val="32"/>
          <w:lang w:val="en-US" w:eastAsia="en-US"/>
        </w:rPr>
      </w:pPr>
      <w:r>
        <w:br w:type="page"/>
      </w:r>
    </w:p>
    <w:p w14:paraId="5DBFEA3F" w14:textId="59CC6B3A" w:rsidR="00102A96" w:rsidRDefault="00102A96" w:rsidP="00AD75C0">
      <w:pPr>
        <w:pStyle w:val="Heading2"/>
      </w:pPr>
      <w:r>
        <w:lastRenderedPageBreak/>
        <w:t>Introduction</w:t>
      </w:r>
    </w:p>
    <w:p w14:paraId="26414CDB" w14:textId="4498ACCA" w:rsidR="00300DCC" w:rsidRDefault="00A91844" w:rsidP="00473050">
      <w:r>
        <w:t xml:space="preserve">As part of mandatory reading for folks in RPA these days, machine learning is a topic which </w:t>
      </w:r>
      <w:r w:rsidR="002117D2">
        <w:t>most of the time remains</w:t>
      </w:r>
      <w:r>
        <w:t xml:space="preserve"> in the to-do list. But building large Machine learning models itself </w:t>
      </w:r>
      <w:r w:rsidR="00F038C6">
        <w:t>require machines having considerable processing power</w:t>
      </w:r>
      <w:r w:rsidR="001D3AB2">
        <w:t>, which may not be possible for every RPA developer.</w:t>
      </w:r>
      <w:r w:rsidR="00F038C6">
        <w:br/>
        <w:t xml:space="preserve">Sentiment analysis is a </w:t>
      </w:r>
      <w:r w:rsidR="005F2D95">
        <w:t>very old topic in NLP space</w:t>
      </w:r>
      <w:r w:rsidR="00E82688">
        <w:t>, the guide gives a brief how to for implementation of a pre</w:t>
      </w:r>
      <w:r w:rsidR="004E512C">
        <w:t>-</w:t>
      </w:r>
      <w:r w:rsidR="00E82688">
        <w:t>built Sentiment Analysis mod</w:t>
      </w:r>
      <w:r w:rsidR="00F85834">
        <w:t>el and its use in a basic solution</w:t>
      </w:r>
      <w:r w:rsidR="00283C47">
        <w:t xml:space="preserve"> </w:t>
      </w:r>
      <w:r w:rsidR="00580941">
        <w:t xml:space="preserve">without using high performance GPU based </w:t>
      </w:r>
      <w:r w:rsidR="00166E3E">
        <w:t>machines</w:t>
      </w:r>
      <w:r w:rsidR="00B53975">
        <w:t>.</w:t>
      </w:r>
    </w:p>
    <w:p w14:paraId="203D8CA5" w14:textId="1F2BFA44" w:rsidR="00BF7C2D" w:rsidRPr="00BF7C2D" w:rsidRDefault="00BF7C2D" w:rsidP="00A72495">
      <w:r>
        <w:t xml:space="preserve">Actual use cases are varied </w:t>
      </w:r>
      <w:r w:rsidR="00E17F71">
        <w:t>in the fields of</w:t>
      </w:r>
      <w:r>
        <w:t xml:space="preserve"> </w:t>
      </w:r>
      <w:r w:rsidRPr="00A72495">
        <w:t>Social media monitoring</w:t>
      </w:r>
      <w:r w:rsidR="00A72495">
        <w:t>,</w:t>
      </w:r>
      <w:r w:rsidR="002108B4">
        <w:t xml:space="preserve"> </w:t>
      </w:r>
      <w:r w:rsidRPr="00BF7C2D">
        <w:t>Brand monitoring</w:t>
      </w:r>
      <w:r w:rsidR="00A72495">
        <w:t xml:space="preserve">, </w:t>
      </w:r>
      <w:r w:rsidRPr="00BF7C2D">
        <w:t>Voice of customer (VoC)</w:t>
      </w:r>
      <w:r w:rsidR="00A72495">
        <w:t>,</w:t>
      </w:r>
      <w:r w:rsidR="00FE239B">
        <w:t xml:space="preserve"> </w:t>
      </w:r>
      <w:r w:rsidRPr="00BF7C2D">
        <w:t>Customer service</w:t>
      </w:r>
      <w:r w:rsidR="008F0BE6">
        <w:t>,</w:t>
      </w:r>
      <w:r w:rsidR="007941D2">
        <w:t xml:space="preserve"> </w:t>
      </w:r>
      <w:r w:rsidRPr="00BF7C2D">
        <w:t>Market research</w:t>
      </w:r>
      <w:r w:rsidR="002108B4">
        <w:t xml:space="preserve"> etc.</w:t>
      </w:r>
    </w:p>
    <w:p w14:paraId="3C616B49" w14:textId="77777777" w:rsidR="00A91844" w:rsidRDefault="00A91844" w:rsidP="00473050"/>
    <w:p w14:paraId="3289FB1F" w14:textId="5ADCF995" w:rsidR="005E0E5C" w:rsidRDefault="005E0E5C" w:rsidP="005E0E5C">
      <w:pPr>
        <w:pStyle w:val="Heading2"/>
      </w:pPr>
      <w:bookmarkStart w:id="0" w:name="_Toc13579392"/>
      <w:r>
        <w:t>Background</w:t>
      </w:r>
      <w:bookmarkEnd w:id="0"/>
    </w:p>
    <w:p w14:paraId="52BE4AB0" w14:textId="77777777" w:rsidR="002201A5" w:rsidRDefault="00CF590E" w:rsidP="00473050">
      <w:r>
        <w:t xml:space="preserve">The guide tries to give a </w:t>
      </w:r>
      <w:r w:rsidR="00C10967">
        <w:t xml:space="preserve">simplistic set up which can be set up and tested in a decently sized work laptop </w:t>
      </w:r>
      <w:r w:rsidR="00FB158B">
        <w:t>(for development and evaluation only)</w:t>
      </w:r>
      <w:r w:rsidR="00E755F6">
        <w:t xml:space="preserve">. BERT is a language model first open sourced by Google in </w:t>
      </w:r>
      <w:r w:rsidR="00C65FD9">
        <w:t>2018 and</w:t>
      </w:r>
      <w:r w:rsidR="00E755F6">
        <w:t xml:space="preserve"> rolled out in 2019. </w:t>
      </w:r>
      <w:r w:rsidR="00952BEA">
        <w:t xml:space="preserve">It is one of the best models available today for NLP and is based on the transformer model (not the movie). </w:t>
      </w:r>
    </w:p>
    <w:p w14:paraId="7761AB51" w14:textId="67EB4B75" w:rsidR="00B93F3E" w:rsidRDefault="008C5788" w:rsidP="00473050">
      <w:r>
        <w:t xml:space="preserve">The current model is created from fine tuning the existing BERT model using the IMDb movie reviews data set and should cater to most English content for sentiment analysis. It can except paragraphs with </w:t>
      </w:r>
      <w:r w:rsidR="00E6209A">
        <w:t xml:space="preserve">a </w:t>
      </w:r>
      <w:r>
        <w:t>max</w:t>
      </w:r>
      <w:r w:rsidR="00595C6F">
        <w:t xml:space="preserve">imum </w:t>
      </w:r>
      <w:r w:rsidR="007B0B7D">
        <w:t>of 500</w:t>
      </w:r>
      <w:r>
        <w:t xml:space="preserve"> words.</w:t>
      </w:r>
      <w:r w:rsidR="0062755F">
        <w:t xml:space="preserve"> </w:t>
      </w:r>
      <w:hyperlink r:id="rId11" w:history="1">
        <w:r w:rsidR="0062755F" w:rsidRPr="0016123B">
          <w:rPr>
            <w:rStyle w:val="Hyperlink"/>
          </w:rPr>
          <w:t>Ktrain</w:t>
        </w:r>
      </w:hyperlink>
      <w:r w:rsidR="0062755F">
        <w:t xml:space="preserve"> is a python package which is used for simplification of the existing implementation. </w:t>
      </w:r>
      <w:r w:rsidR="007659E1">
        <w:t>The actual model creation is not in the scope of this guide</w:t>
      </w:r>
      <w:r w:rsidR="00D718F4">
        <w:t>.</w:t>
      </w:r>
    </w:p>
    <w:p w14:paraId="6D4F2581" w14:textId="148E48E1" w:rsidR="00CE1C4D" w:rsidRDefault="00CE1C4D">
      <w:pPr>
        <w:spacing w:after="160" w:line="259" w:lineRule="auto"/>
      </w:pPr>
      <w:r>
        <w:br w:type="page"/>
      </w:r>
    </w:p>
    <w:p w14:paraId="78CE25C2" w14:textId="5E8497E3" w:rsidR="0027165F" w:rsidRDefault="00CB161C" w:rsidP="00D93FAE">
      <w:pPr>
        <w:pStyle w:val="Heading1"/>
      </w:pPr>
      <w:bookmarkStart w:id="1" w:name="_Toc13579394"/>
      <w:r>
        <w:lastRenderedPageBreak/>
        <w:t>Software</w:t>
      </w:r>
      <w:r w:rsidR="0027165F">
        <w:t xml:space="preserve"> information</w:t>
      </w:r>
      <w:bookmarkEnd w:id="1"/>
    </w:p>
    <w:p w14:paraId="38426938" w14:textId="71C630FD" w:rsidR="0027165F" w:rsidRDefault="0027165F" w:rsidP="0027165F"/>
    <w:p w14:paraId="5B5254A4" w14:textId="3EF6FD41" w:rsidR="002C0F6D" w:rsidRDefault="007F309F" w:rsidP="002C0F6D">
      <w:pPr>
        <w:pStyle w:val="Heading3"/>
      </w:pPr>
      <w:r>
        <w:t>Software List and links</w:t>
      </w:r>
    </w:p>
    <w:tbl>
      <w:tblPr>
        <w:tblStyle w:val="BluePrismLightBorder-Accent1"/>
        <w:tblW w:w="0" w:type="auto"/>
        <w:tblLook w:val="04A0" w:firstRow="1" w:lastRow="0" w:firstColumn="1" w:lastColumn="0" w:noHBand="0" w:noVBand="1"/>
      </w:tblPr>
      <w:tblGrid>
        <w:gridCol w:w="1441"/>
        <w:gridCol w:w="8764"/>
      </w:tblGrid>
      <w:tr w:rsidR="00DE45D5" w:rsidRPr="00F72E28" w14:paraId="520FCDE6" w14:textId="77777777" w:rsidTr="002C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B968E1" w14:textId="77777777" w:rsidR="009B2E6A" w:rsidRPr="00F72E28" w:rsidRDefault="009B2E6A" w:rsidP="002C0F6D">
            <w:pPr>
              <w:rPr>
                <w:b w:val="0"/>
              </w:rPr>
            </w:pPr>
            <w:r w:rsidRPr="00F72E28">
              <w:t>Term</w:t>
            </w:r>
          </w:p>
        </w:tc>
        <w:tc>
          <w:tcPr>
            <w:tcW w:w="0" w:type="auto"/>
          </w:tcPr>
          <w:p w14:paraId="6FF9827C" w14:textId="41B68437" w:rsidR="009B2E6A" w:rsidRPr="00F72E28" w:rsidRDefault="00681CBE" w:rsidP="002C0F6D">
            <w:pPr>
              <w:cnfStyle w:val="100000000000" w:firstRow="1" w:lastRow="0" w:firstColumn="0" w:lastColumn="0" w:oddVBand="0" w:evenVBand="0" w:oddHBand="0" w:evenHBand="0" w:firstRowFirstColumn="0" w:firstRowLastColumn="0" w:lastRowFirstColumn="0" w:lastRowLastColumn="0"/>
              <w:rPr>
                <w:b w:val="0"/>
              </w:rPr>
            </w:pPr>
            <w:r>
              <w:t>Link</w:t>
            </w:r>
          </w:p>
        </w:tc>
      </w:tr>
      <w:tr w:rsidR="001179FA" w14:paraId="4F0F0E17"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5ADE53" w14:textId="7DCDEBE6" w:rsidR="009B2E6A" w:rsidRDefault="00681CBE" w:rsidP="002C0F6D">
            <w:r>
              <w:t>Blue Prism</w:t>
            </w:r>
          </w:p>
        </w:tc>
        <w:tc>
          <w:tcPr>
            <w:tcW w:w="0" w:type="auto"/>
          </w:tcPr>
          <w:p w14:paraId="100FF3F7" w14:textId="64BB0198" w:rsidR="009B2E6A" w:rsidRDefault="008F6B7E" w:rsidP="00C5771D">
            <w:pPr>
              <w:cnfStyle w:val="000000100000" w:firstRow="0" w:lastRow="0" w:firstColumn="0" w:lastColumn="0" w:oddVBand="0" w:evenVBand="0" w:oddHBand="1" w:evenHBand="0" w:firstRowFirstColumn="0" w:firstRowLastColumn="0" w:lastRowFirstColumn="0" w:lastRowLastColumn="0"/>
            </w:pPr>
            <w:r>
              <w:t>R</w:t>
            </w:r>
            <w:r w:rsidR="00D7529F">
              <w:t>obotic Process Automation</w:t>
            </w:r>
            <w:r>
              <w:t xml:space="preserve"> tool - </w:t>
            </w:r>
            <w:hyperlink r:id="rId12" w:history="1">
              <w:r w:rsidR="00D7529F" w:rsidRPr="00D12721">
                <w:rPr>
                  <w:rStyle w:val="Hyperlink"/>
                </w:rPr>
                <w:t>https://portal.blueprism.com/products/current</w:t>
              </w:r>
            </w:hyperlink>
            <w:r w:rsidR="005140F7">
              <w:t xml:space="preserve"> (v6.</w:t>
            </w:r>
            <w:r w:rsidR="005E1118">
              <w:t>7</w:t>
            </w:r>
            <w:r w:rsidR="005140F7">
              <w:t>)</w:t>
            </w:r>
          </w:p>
        </w:tc>
      </w:tr>
      <w:tr w:rsidR="001179FA" w14:paraId="54F3059F"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C6D83" w14:textId="3A38D90B" w:rsidR="009B2E6A" w:rsidRDefault="00DC0CC5" w:rsidP="002C0F6D">
            <w:r>
              <w:t>GIT</w:t>
            </w:r>
          </w:p>
        </w:tc>
        <w:tc>
          <w:tcPr>
            <w:tcW w:w="0" w:type="auto"/>
          </w:tcPr>
          <w:p w14:paraId="5CABB2E9" w14:textId="16E39A7A" w:rsidR="00D77A62" w:rsidRDefault="001D3005" w:rsidP="002C0F6D">
            <w:pPr>
              <w:cnfStyle w:val="000000010000" w:firstRow="0" w:lastRow="0" w:firstColumn="0" w:lastColumn="0" w:oddVBand="0" w:evenVBand="0" w:oddHBand="0" w:evenHBand="1" w:firstRowFirstColumn="0" w:firstRowLastColumn="0" w:lastRowFirstColumn="0" w:lastRowLastColumn="0"/>
            </w:pPr>
            <w:r>
              <w:t xml:space="preserve">Source code repository. </w:t>
            </w:r>
            <w:r w:rsidR="00F216F7">
              <w:t>You need to have GIT installed in your system.</w:t>
            </w:r>
          </w:p>
          <w:p w14:paraId="640BBED7" w14:textId="4EDBADE9" w:rsidR="009B2E6A" w:rsidRDefault="001D3005" w:rsidP="002C0F6D">
            <w:pPr>
              <w:cnfStyle w:val="000000010000" w:firstRow="0" w:lastRow="0" w:firstColumn="0" w:lastColumn="0" w:oddVBand="0" w:evenVBand="0" w:oddHBand="0" w:evenHBand="1" w:firstRowFirstColumn="0" w:firstRowLastColumn="0" w:lastRowFirstColumn="0" w:lastRowLastColumn="0"/>
            </w:pPr>
            <w:r>
              <w:t>For this guide a public repo was created</w:t>
            </w:r>
            <w:r w:rsidR="001F37AF">
              <w:t xml:space="preserve"> at</w:t>
            </w:r>
            <w:r w:rsidR="00A97779">
              <w:t>:</w:t>
            </w:r>
          </w:p>
          <w:p w14:paraId="7F21F64E" w14:textId="351971E0" w:rsidR="001D3005" w:rsidRPr="0024217E" w:rsidRDefault="00D5580C" w:rsidP="001C1E5B">
            <w:pPr>
              <w:cnfStyle w:val="000000010000" w:firstRow="0" w:lastRow="0" w:firstColumn="0" w:lastColumn="0" w:oddVBand="0" w:evenVBand="0" w:oddHBand="0" w:evenHBand="1" w:firstRowFirstColumn="0" w:firstRowLastColumn="0" w:lastRowFirstColumn="0" w:lastRowLastColumn="0"/>
            </w:pPr>
            <w:r w:rsidRPr="00D5580C">
              <w:rPr>
                <w:rStyle w:val="Hyperlink"/>
              </w:rPr>
              <w:t>https://github.com/ashz30/Sentiment-Analysis-BERT-KTrain.git</w:t>
            </w:r>
          </w:p>
        </w:tc>
      </w:tr>
      <w:tr w:rsidR="001179FA" w14:paraId="4D8D0C2A"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B8533" w14:textId="0ADB9BEE" w:rsidR="009B2E6A" w:rsidRDefault="00326887" w:rsidP="002C0F6D">
            <w:r>
              <w:t>Python</w:t>
            </w:r>
            <w:r w:rsidR="00114054">
              <w:t xml:space="preserve"> </w:t>
            </w:r>
          </w:p>
        </w:tc>
        <w:tc>
          <w:tcPr>
            <w:tcW w:w="0" w:type="auto"/>
          </w:tcPr>
          <w:p w14:paraId="4663A7FC" w14:textId="30D96C79" w:rsidR="0039276E" w:rsidRDefault="005D336E" w:rsidP="00C5771D">
            <w:pPr>
              <w:cnfStyle w:val="000000100000" w:firstRow="0" w:lastRow="0" w:firstColumn="0" w:lastColumn="0" w:oddVBand="0" w:evenVBand="0" w:oddHBand="1" w:evenHBand="0" w:firstRowFirstColumn="0" w:firstRowLastColumn="0" w:lastRowFirstColumn="0" w:lastRowLastColumn="0"/>
            </w:pPr>
            <w:r>
              <w:t>Python Version 3.</w:t>
            </w:r>
            <w:r w:rsidR="0039276E">
              <w:t>6 is used</w:t>
            </w:r>
            <w:r w:rsidR="00BF25A9">
              <w:t>, Download</w:t>
            </w:r>
            <w:r w:rsidR="001A2891">
              <w:t xml:space="preserve"> link </w:t>
            </w:r>
            <w:hyperlink r:id="rId13" w:history="1">
              <w:r w:rsidR="001A2891" w:rsidRPr="001A2891">
                <w:rPr>
                  <w:rStyle w:val="Hyperlink"/>
                </w:rPr>
                <w:t>here</w:t>
              </w:r>
            </w:hyperlink>
            <w:r w:rsidR="001A2891">
              <w:t>.</w:t>
            </w:r>
          </w:p>
          <w:p w14:paraId="42A1A03D" w14:textId="08A4CE99" w:rsidR="00BF5064" w:rsidRPr="0024217E" w:rsidRDefault="0039276E" w:rsidP="002C0BFC">
            <w:pPr>
              <w:cnfStyle w:val="000000100000" w:firstRow="0" w:lastRow="0" w:firstColumn="0" w:lastColumn="0" w:oddVBand="0" w:evenVBand="0" w:oddHBand="1" w:evenHBand="0" w:firstRowFirstColumn="0" w:firstRowLastColumn="0" w:lastRowFirstColumn="0" w:lastRowLastColumn="0"/>
            </w:pPr>
            <w:r>
              <w:t>Python IDE used is Py</w:t>
            </w:r>
            <w:r w:rsidR="00771763">
              <w:t>C</w:t>
            </w:r>
            <w:r>
              <w:t>harm</w:t>
            </w:r>
            <w:r w:rsidR="00BF25A9">
              <w:t>. Download</w:t>
            </w:r>
            <w:r w:rsidR="00AC44B9">
              <w:t xml:space="preserve"> link </w:t>
            </w:r>
            <w:hyperlink r:id="rId14" w:history="1">
              <w:r w:rsidR="00AC44B9" w:rsidRPr="00FD3364">
                <w:rPr>
                  <w:rStyle w:val="Hyperlink"/>
                </w:rPr>
                <w:t>here</w:t>
              </w:r>
            </w:hyperlink>
            <w:r w:rsidR="00AC44B9">
              <w:t>.</w:t>
            </w:r>
            <w:r w:rsidR="001179FA">
              <w:t xml:space="preserve"> (users can also run the code without the IDE as a command line too)</w:t>
            </w:r>
          </w:p>
        </w:tc>
      </w:tr>
      <w:tr w:rsidR="001179FA" w14:paraId="6D8C73A6"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956D6" w14:textId="25C607F1" w:rsidR="00510EC9" w:rsidRDefault="00F671C9" w:rsidP="002C0F6D">
            <w:r>
              <w:t>Python Libraries</w:t>
            </w:r>
          </w:p>
        </w:tc>
        <w:tc>
          <w:tcPr>
            <w:tcW w:w="0" w:type="auto"/>
          </w:tcPr>
          <w:p w14:paraId="3D7F06AD" w14:textId="77777777" w:rsidR="00510EC9" w:rsidRDefault="0029794A" w:rsidP="00C5771D">
            <w:pPr>
              <w:cnfStyle w:val="000000010000" w:firstRow="0" w:lastRow="0" w:firstColumn="0" w:lastColumn="0" w:oddVBand="0" w:evenVBand="0" w:oddHBand="0" w:evenHBand="1" w:firstRowFirstColumn="0" w:firstRowLastColumn="0" w:lastRowFirstColumn="0" w:lastRowLastColumn="0"/>
            </w:pPr>
            <w:hyperlink r:id="rId15" w:history="1">
              <w:r w:rsidR="00F671C9" w:rsidRPr="0029794A">
                <w:rPr>
                  <w:rStyle w:val="Hyperlink"/>
                </w:rPr>
                <w:t>Ktrain</w:t>
              </w:r>
            </w:hyperlink>
            <w:r>
              <w:t xml:space="preserve"> (installed with pip commands)</w:t>
            </w:r>
          </w:p>
          <w:p w14:paraId="66051F3E" w14:textId="0A6EC2AC" w:rsidR="00A93FED" w:rsidRPr="0024217E" w:rsidRDefault="00A93FED" w:rsidP="00C5771D">
            <w:pPr>
              <w:cnfStyle w:val="000000010000" w:firstRow="0" w:lastRow="0" w:firstColumn="0" w:lastColumn="0" w:oddVBand="0" w:evenVBand="0" w:oddHBand="0" w:evenHBand="1" w:firstRowFirstColumn="0" w:firstRowLastColumn="0" w:lastRowFirstColumn="0" w:lastRowLastColumn="0"/>
            </w:pPr>
            <w:hyperlink r:id="rId16" w:history="1">
              <w:r w:rsidRPr="00A93FED">
                <w:rPr>
                  <w:rStyle w:val="Hyperlink"/>
                </w:rPr>
                <w:t>Flask</w:t>
              </w:r>
            </w:hyperlink>
            <w:r>
              <w:t xml:space="preserve"> (installed with pip commands)</w:t>
            </w:r>
          </w:p>
        </w:tc>
      </w:tr>
      <w:tr w:rsidR="001179FA" w14:paraId="426C4158"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189674" w14:textId="0A0DF6BC" w:rsidR="00510EC9" w:rsidRDefault="00510EC9" w:rsidP="002C0F6D"/>
        </w:tc>
        <w:tc>
          <w:tcPr>
            <w:tcW w:w="0" w:type="auto"/>
          </w:tcPr>
          <w:p w14:paraId="4550A8E5" w14:textId="010A7A99" w:rsidR="00510EC9" w:rsidRPr="0024217E" w:rsidRDefault="00510EC9" w:rsidP="00C5771D">
            <w:pPr>
              <w:cnfStyle w:val="000000100000" w:firstRow="0" w:lastRow="0" w:firstColumn="0" w:lastColumn="0" w:oddVBand="0" w:evenVBand="0" w:oddHBand="1" w:evenHBand="0" w:firstRowFirstColumn="0" w:firstRowLastColumn="0" w:lastRowFirstColumn="0" w:lastRowLastColumn="0"/>
            </w:pPr>
          </w:p>
        </w:tc>
      </w:tr>
      <w:tr w:rsidR="001179FA" w14:paraId="0FB0517D"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392E0" w14:textId="45E5C6CC" w:rsidR="00510EC9" w:rsidRDefault="00510EC9" w:rsidP="002C0F6D"/>
        </w:tc>
        <w:tc>
          <w:tcPr>
            <w:tcW w:w="0" w:type="auto"/>
          </w:tcPr>
          <w:p w14:paraId="5FF68745" w14:textId="54BF31C9" w:rsidR="00510EC9" w:rsidRDefault="00510EC9" w:rsidP="00C5771D">
            <w:pPr>
              <w:cnfStyle w:val="000000010000" w:firstRow="0" w:lastRow="0" w:firstColumn="0" w:lastColumn="0" w:oddVBand="0" w:evenVBand="0" w:oddHBand="0" w:evenHBand="1" w:firstRowFirstColumn="0" w:firstRowLastColumn="0" w:lastRowFirstColumn="0" w:lastRowLastColumn="0"/>
            </w:pPr>
          </w:p>
        </w:tc>
      </w:tr>
      <w:tr w:rsidR="001179FA" w14:paraId="2B6D768E"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6A817" w14:textId="27E30E4F" w:rsidR="00510EC9" w:rsidRDefault="00510EC9" w:rsidP="002C0F6D"/>
        </w:tc>
        <w:tc>
          <w:tcPr>
            <w:tcW w:w="0" w:type="auto"/>
          </w:tcPr>
          <w:p w14:paraId="760B529E" w14:textId="1B0848F1" w:rsidR="00510EC9" w:rsidRDefault="00510EC9" w:rsidP="00C5771D">
            <w:pPr>
              <w:cnfStyle w:val="000000100000" w:firstRow="0" w:lastRow="0" w:firstColumn="0" w:lastColumn="0" w:oddVBand="0" w:evenVBand="0" w:oddHBand="1" w:evenHBand="0" w:firstRowFirstColumn="0" w:firstRowLastColumn="0" w:lastRowFirstColumn="0" w:lastRowLastColumn="0"/>
            </w:pPr>
          </w:p>
        </w:tc>
      </w:tr>
      <w:tr w:rsidR="001179FA" w14:paraId="497DE19A" w14:textId="77777777" w:rsidTr="002C0F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32DFB4" w14:textId="7E3AB751" w:rsidR="00510EC9" w:rsidRDefault="00510EC9" w:rsidP="002C0F6D"/>
        </w:tc>
        <w:tc>
          <w:tcPr>
            <w:tcW w:w="0" w:type="auto"/>
          </w:tcPr>
          <w:p w14:paraId="0CBCFE8B" w14:textId="4CA8AE7C" w:rsidR="00510EC9" w:rsidRPr="0024217E" w:rsidRDefault="00510EC9" w:rsidP="002C0F6D">
            <w:pPr>
              <w:cnfStyle w:val="000000010000" w:firstRow="0" w:lastRow="0" w:firstColumn="0" w:lastColumn="0" w:oddVBand="0" w:evenVBand="0" w:oddHBand="0" w:evenHBand="1" w:firstRowFirstColumn="0" w:firstRowLastColumn="0" w:lastRowFirstColumn="0" w:lastRowLastColumn="0"/>
            </w:pPr>
          </w:p>
        </w:tc>
      </w:tr>
      <w:tr w:rsidR="001179FA" w14:paraId="5EE1DEA9" w14:textId="77777777" w:rsidTr="002C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4B93E" w14:textId="29A25B36" w:rsidR="00510EC9" w:rsidRDefault="00510EC9" w:rsidP="002C0F6D"/>
        </w:tc>
        <w:tc>
          <w:tcPr>
            <w:tcW w:w="0" w:type="auto"/>
          </w:tcPr>
          <w:p w14:paraId="508379BB" w14:textId="2D978A53" w:rsidR="00510EC9" w:rsidRDefault="00510EC9" w:rsidP="00C5771D">
            <w:pPr>
              <w:cnfStyle w:val="000000100000" w:firstRow="0" w:lastRow="0" w:firstColumn="0" w:lastColumn="0" w:oddVBand="0" w:evenVBand="0" w:oddHBand="1" w:evenHBand="0" w:firstRowFirstColumn="0" w:firstRowLastColumn="0" w:lastRowFirstColumn="0" w:lastRowLastColumn="0"/>
            </w:pPr>
          </w:p>
        </w:tc>
      </w:tr>
    </w:tbl>
    <w:p w14:paraId="2DFC9AFA" w14:textId="3F8CC643" w:rsidR="00D11FA9" w:rsidRDefault="0024217E">
      <w:pPr>
        <w:spacing w:after="160" w:line="259" w:lineRule="auto"/>
      </w:pPr>
      <w:r>
        <w:br w:type="page"/>
      </w:r>
    </w:p>
    <w:p w14:paraId="2FD2CF31" w14:textId="0BD11DF9" w:rsidR="0027165F" w:rsidRDefault="0027165F" w:rsidP="00D93FAE">
      <w:pPr>
        <w:pStyle w:val="Heading1"/>
      </w:pPr>
      <w:bookmarkStart w:id="2" w:name="_Toc13579395"/>
      <w:r>
        <w:lastRenderedPageBreak/>
        <w:t>Pre-requisites</w:t>
      </w:r>
      <w:bookmarkEnd w:id="2"/>
    </w:p>
    <w:p w14:paraId="70779DA4" w14:textId="77777777" w:rsidR="00200C18" w:rsidRPr="00200C18" w:rsidRDefault="00200C18" w:rsidP="00200C18"/>
    <w:p w14:paraId="51A10CDC" w14:textId="71D87CF7" w:rsidR="00A07B27" w:rsidRDefault="000F7CD9" w:rsidP="0027165F">
      <w:r>
        <w:t>Prior to starting this process the below steps need to be configured for GIT repository set up</w:t>
      </w:r>
    </w:p>
    <w:p w14:paraId="077675A7" w14:textId="5CD409B7" w:rsidR="0085399C" w:rsidRDefault="002A0184" w:rsidP="00360F4A">
      <w:pPr>
        <w:pStyle w:val="BulletListBP"/>
      </w:pPr>
      <w:r>
        <w:t xml:space="preserve">Clone git repository - </w:t>
      </w:r>
      <w:r w:rsidR="003617C9">
        <w:t>(above 1GB)</w:t>
      </w:r>
      <w:r w:rsidR="00ED7D4E">
        <w:t xml:space="preserve"> </w:t>
      </w:r>
      <w:r w:rsidR="00374D2C">
        <w:t>–</w:t>
      </w:r>
      <w:r w:rsidR="00D7525F">
        <w:t xml:space="preserve"> open cmd in a blank folder</w:t>
      </w:r>
      <w:r w:rsidR="004706F8">
        <w:t xml:space="preserve"> (mine is C:\GIT)</w:t>
      </w:r>
      <w:r w:rsidR="00D7525F">
        <w:t xml:space="preserve"> </w:t>
      </w:r>
      <w:r w:rsidR="004451BB">
        <w:t xml:space="preserve">and </w:t>
      </w:r>
      <w:r w:rsidR="00D7525F">
        <w:t>type</w:t>
      </w:r>
      <w:r w:rsidR="00ED7D4E">
        <w:t xml:space="preserve"> </w:t>
      </w:r>
    </w:p>
    <w:p w14:paraId="42D04E4F" w14:textId="614AA3B0" w:rsidR="00A07B27" w:rsidRDefault="00374D2C" w:rsidP="0085399C">
      <w:pPr>
        <w:pStyle w:val="BulletListBP"/>
        <w:numPr>
          <w:ilvl w:val="0"/>
          <w:numId w:val="0"/>
        </w:numPr>
        <w:ind w:left="717"/>
      </w:pPr>
      <w:r>
        <w:t>“</w:t>
      </w:r>
      <w:r w:rsidR="00ED7D4E" w:rsidRPr="00417B2E">
        <w:t>git clone</w:t>
      </w:r>
      <w:r>
        <w:t xml:space="preserve"> </w:t>
      </w:r>
      <w:hyperlink r:id="rId17" w:history="1">
        <w:r w:rsidRPr="00E80E80">
          <w:rPr>
            <w:rStyle w:val="Hyperlink"/>
          </w:rPr>
          <w:t>https://github.com/ashz30/Sentiment-Analysis-BERT-KTrain.git</w:t>
        </w:r>
      </w:hyperlink>
      <w:r>
        <w:t>”</w:t>
      </w:r>
    </w:p>
    <w:p w14:paraId="53A99F8B" w14:textId="16AFBCB6" w:rsidR="00370208" w:rsidRDefault="00AE7505" w:rsidP="00A07B27">
      <w:pPr>
        <w:pStyle w:val="BulletListBP"/>
      </w:pPr>
      <w:r>
        <w:t>Install Python</w:t>
      </w:r>
      <w:r w:rsidR="00D030DD">
        <w:t>, open any cmd window</w:t>
      </w:r>
      <w:r>
        <w:t xml:space="preserve"> </w:t>
      </w:r>
      <w:r w:rsidR="00D030DD">
        <w:t xml:space="preserve">and </w:t>
      </w:r>
      <w:r>
        <w:t>run the below commands:</w:t>
      </w:r>
    </w:p>
    <w:p w14:paraId="76A862B6" w14:textId="77777777" w:rsidR="00583D7B" w:rsidRDefault="00D23BDF" w:rsidP="00D23BDF">
      <w:pPr>
        <w:pStyle w:val="BulletListBP"/>
        <w:numPr>
          <w:ilvl w:val="1"/>
          <w:numId w:val="6"/>
        </w:numPr>
      </w:pPr>
      <w:r>
        <w:t>Check python version – “python --version”</w:t>
      </w:r>
      <w:r w:rsidR="008D48D9">
        <w:t xml:space="preserve"> </w:t>
      </w:r>
    </w:p>
    <w:p w14:paraId="188D3C4D" w14:textId="60DF6EBE" w:rsidR="00D23BDF" w:rsidRDefault="008D48D9" w:rsidP="00583D7B">
      <w:pPr>
        <w:pStyle w:val="BulletListBP"/>
        <w:numPr>
          <w:ilvl w:val="0"/>
          <w:numId w:val="0"/>
        </w:numPr>
        <w:ind w:left="1440"/>
      </w:pPr>
      <w:r>
        <w:t xml:space="preserve">(if this does not show the correct python version, you will need to edit windows path </w:t>
      </w:r>
      <w:r w:rsidR="00F95023">
        <w:t>to point to python folder</w:t>
      </w:r>
      <w:r>
        <w:t>and open a new cmd window to try again)</w:t>
      </w:r>
    </w:p>
    <w:p w14:paraId="0371D694" w14:textId="5B0C5D35" w:rsidR="00AE7505" w:rsidRDefault="00AE7505" w:rsidP="00AE7505">
      <w:pPr>
        <w:pStyle w:val="BulletListBP"/>
        <w:numPr>
          <w:ilvl w:val="1"/>
          <w:numId w:val="6"/>
        </w:numPr>
      </w:pPr>
      <w:r>
        <w:t>“pip install ktrain”</w:t>
      </w:r>
      <w:r w:rsidR="00954515">
        <w:t xml:space="preserve"> (to download and install Ktrain)</w:t>
      </w:r>
    </w:p>
    <w:p w14:paraId="6029C47E" w14:textId="77777777" w:rsidR="00CD1C48" w:rsidRDefault="00F42F7C" w:rsidP="00F15D55">
      <w:pPr>
        <w:pStyle w:val="BulletListBP"/>
        <w:numPr>
          <w:ilvl w:val="1"/>
          <w:numId w:val="6"/>
        </w:numPr>
      </w:pPr>
      <w:r>
        <w:t>“pip install flask</w:t>
      </w:r>
      <w:r w:rsidR="007F0BEF">
        <w:t>”</w:t>
      </w:r>
      <w:r>
        <w:t xml:space="preserve"> (to download and install wrapper REST API framework)</w:t>
      </w:r>
    </w:p>
    <w:p w14:paraId="2D4FCEB6" w14:textId="493E7C56" w:rsidR="00C27324" w:rsidRPr="00C27324" w:rsidRDefault="00916BE3" w:rsidP="00701659">
      <w:pPr>
        <w:pStyle w:val="BulletListBP"/>
      </w:pPr>
      <w:r>
        <w:t xml:space="preserve">User will need to install Blue Prism in </w:t>
      </w:r>
      <w:r w:rsidR="00FB396D">
        <w:t>any machine.</w:t>
      </w:r>
    </w:p>
    <w:p w14:paraId="3C773B95" w14:textId="7606550D" w:rsidR="005E0E5C" w:rsidRDefault="00192521" w:rsidP="005E0E5C">
      <w:pPr>
        <w:pStyle w:val="Heading1"/>
      </w:pPr>
      <w:r>
        <w:t xml:space="preserve">Python Web service </w:t>
      </w:r>
      <w:r w:rsidR="00EA230C">
        <w:t>s</w:t>
      </w:r>
      <w:r w:rsidR="00751177">
        <w:t xml:space="preserve">et </w:t>
      </w:r>
      <w:r w:rsidR="00EA230C">
        <w:t>u</w:t>
      </w:r>
      <w:r w:rsidR="00751177">
        <w:t>p steps</w:t>
      </w:r>
    </w:p>
    <w:p w14:paraId="5142DB25" w14:textId="09560210" w:rsidR="009E0732" w:rsidRDefault="009E0732" w:rsidP="004733B8"/>
    <w:p w14:paraId="5941EDC0" w14:textId="418DA39F" w:rsidR="00DA4824" w:rsidRDefault="00C837D3" w:rsidP="0075791D">
      <w:pPr>
        <w:pStyle w:val="BulletListBP"/>
      </w:pPr>
      <w:r>
        <w:t xml:space="preserve">Once cloned this is the structure of the GIT folder – </w:t>
      </w:r>
    </w:p>
    <w:p w14:paraId="71CADF34" w14:textId="7BEEFEC4" w:rsidR="00C837D3" w:rsidRDefault="00B4025A" w:rsidP="00C837D3">
      <w:pPr>
        <w:pStyle w:val="BulletListBP"/>
        <w:numPr>
          <w:ilvl w:val="0"/>
          <w:numId w:val="0"/>
        </w:numPr>
        <w:ind w:left="717"/>
      </w:pPr>
      <w:r>
        <w:drawing>
          <wp:inline distT="0" distB="0" distL="0" distR="0" wp14:anchorId="1AB094EC" wp14:editId="7141AA0E">
            <wp:extent cx="3689405" cy="1466724"/>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1775" cy="1471642"/>
                    </a:xfrm>
                    <a:prstGeom prst="rect">
                      <a:avLst/>
                    </a:prstGeom>
                  </pic:spPr>
                </pic:pic>
              </a:graphicData>
            </a:graphic>
          </wp:inline>
        </w:drawing>
      </w:r>
    </w:p>
    <w:p w14:paraId="6D736F58" w14:textId="641F9095" w:rsidR="00236954" w:rsidRDefault="00236954" w:rsidP="0075791D">
      <w:pPr>
        <w:pStyle w:val="BulletListBP"/>
      </w:pPr>
      <w:r>
        <w:t xml:space="preserve">Goto folder - </w:t>
      </w:r>
      <w:r w:rsidRPr="00236954">
        <w:t>C:\GIT\Sentiment-Analysis-BERT-KTrain\models\Sentiment Analysis-IMDb-BERT\predictor</w:t>
      </w:r>
      <w:r>
        <w:t xml:space="preserve"> (or your corresponding folder path).</w:t>
      </w:r>
    </w:p>
    <w:p w14:paraId="29FA9D11" w14:textId="12CE67D9" w:rsidR="00236954" w:rsidRDefault="00E95A3A" w:rsidP="0075791D">
      <w:pPr>
        <w:pStyle w:val="BulletListBP"/>
      </w:pPr>
      <w:r>
        <w:t>You should be able to view the model divided into multiple zip files. Extract tf_model.zip file highlighted.</w:t>
      </w:r>
    </w:p>
    <w:p w14:paraId="1372BD29" w14:textId="6FE3E738" w:rsidR="00E95A3A" w:rsidRDefault="00E95A3A" w:rsidP="00E95A3A">
      <w:pPr>
        <w:pStyle w:val="BulletListBP"/>
        <w:numPr>
          <w:ilvl w:val="0"/>
          <w:numId w:val="0"/>
        </w:numPr>
        <w:ind w:left="717"/>
      </w:pPr>
      <w:r>
        <w:drawing>
          <wp:inline distT="0" distB="0" distL="0" distR="0" wp14:anchorId="6BC7365B" wp14:editId="7EB26464">
            <wp:extent cx="3198936" cy="27074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3824" cy="2711556"/>
                    </a:xfrm>
                    <a:prstGeom prst="rect">
                      <a:avLst/>
                    </a:prstGeom>
                  </pic:spPr>
                </pic:pic>
              </a:graphicData>
            </a:graphic>
          </wp:inline>
        </w:drawing>
      </w:r>
    </w:p>
    <w:p w14:paraId="152A48E1" w14:textId="5F2E8626" w:rsidR="001520C5" w:rsidRDefault="001520C5" w:rsidP="00E95A3A">
      <w:pPr>
        <w:pStyle w:val="BulletListBP"/>
        <w:numPr>
          <w:ilvl w:val="0"/>
          <w:numId w:val="0"/>
        </w:numPr>
        <w:ind w:left="717"/>
      </w:pPr>
      <w:r>
        <w:t xml:space="preserve">This step should extract the model file - </w:t>
      </w:r>
      <w:r w:rsidRPr="001520C5">
        <w:t>tf_model.h5</w:t>
      </w:r>
      <w:r w:rsidR="005A5388">
        <w:t xml:space="preserve"> ~ 1.22 GB on windows.</w:t>
      </w:r>
    </w:p>
    <w:p w14:paraId="16DD5119" w14:textId="1EC910EF" w:rsidR="006D4B8B" w:rsidRDefault="006D4B8B" w:rsidP="00E95A3A">
      <w:pPr>
        <w:pStyle w:val="BulletListBP"/>
        <w:numPr>
          <w:ilvl w:val="0"/>
          <w:numId w:val="0"/>
        </w:numPr>
        <w:ind w:left="717"/>
      </w:pPr>
      <w:r>
        <w:t xml:space="preserve">Keep only files </w:t>
      </w:r>
      <w:r w:rsidRPr="001520C5">
        <w:t>tf_model.h5</w:t>
      </w:r>
      <w:r>
        <w:t xml:space="preserve"> and tf_model.preproc in the predictor folder, you can move the other zip files away to a different folder.</w:t>
      </w:r>
    </w:p>
    <w:p w14:paraId="6BF41A78" w14:textId="025AB8E2" w:rsidR="000517B6" w:rsidRDefault="007F400B" w:rsidP="0075791D">
      <w:pPr>
        <w:pStyle w:val="BulletListBP"/>
      </w:pPr>
      <w:r>
        <w:t xml:space="preserve">Goto folder </w:t>
      </w:r>
      <w:r w:rsidRPr="00B3331C">
        <w:rPr>
          <w:b/>
          <w:bCs/>
        </w:rPr>
        <w:t>ModelRunningSourceCodeWtWebServices</w:t>
      </w:r>
      <w:r>
        <w:t xml:space="preserve">, open file </w:t>
      </w:r>
      <w:r w:rsidRPr="007F400B">
        <w:t>SentimentAnalyser.py</w:t>
      </w:r>
      <w:r>
        <w:t xml:space="preserve"> and update</w:t>
      </w:r>
    </w:p>
    <w:p w14:paraId="0B61832A" w14:textId="7AB05116" w:rsidR="00C837D3" w:rsidRDefault="007F400B" w:rsidP="000517B6">
      <w:pPr>
        <w:pStyle w:val="BulletListBP"/>
        <w:numPr>
          <w:ilvl w:val="0"/>
          <w:numId w:val="0"/>
        </w:numPr>
        <w:ind w:left="717"/>
      </w:pPr>
      <w:r w:rsidRPr="007F400B">
        <w:lastRenderedPageBreak/>
        <w:t xml:space="preserve">model_location = </w:t>
      </w:r>
      <w:r w:rsidR="009C2885">
        <w:t xml:space="preserve">&lt;path of the predictor folder in </w:t>
      </w:r>
      <w:r w:rsidR="009C2885" w:rsidRPr="00ED4EC1">
        <w:rPr>
          <w:b/>
          <w:bCs/>
        </w:rPr>
        <w:t>models</w:t>
      </w:r>
      <w:r w:rsidR="009C2885">
        <w:t xml:space="preserve"> folder&gt;</w:t>
      </w:r>
    </w:p>
    <w:p w14:paraId="62456D52" w14:textId="3FBDDBB4" w:rsidR="009D492B" w:rsidRDefault="009D492B" w:rsidP="000517B6">
      <w:pPr>
        <w:pStyle w:val="BulletListBP"/>
        <w:numPr>
          <w:ilvl w:val="0"/>
          <w:numId w:val="0"/>
        </w:numPr>
        <w:ind w:left="717"/>
      </w:pPr>
      <w:r>
        <w:drawing>
          <wp:inline distT="0" distB="0" distL="0" distR="0" wp14:anchorId="71A26D64" wp14:editId="5AA0F6BC">
            <wp:extent cx="3156668" cy="1557764"/>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6922" cy="1562824"/>
                    </a:xfrm>
                    <a:prstGeom prst="rect">
                      <a:avLst/>
                    </a:prstGeom>
                  </pic:spPr>
                </pic:pic>
              </a:graphicData>
            </a:graphic>
          </wp:inline>
        </w:drawing>
      </w:r>
    </w:p>
    <w:p w14:paraId="412DA6CE" w14:textId="13565C18" w:rsidR="001E553D" w:rsidRDefault="001E553D" w:rsidP="000517B6">
      <w:pPr>
        <w:pStyle w:val="BulletListBP"/>
        <w:numPr>
          <w:ilvl w:val="0"/>
          <w:numId w:val="0"/>
        </w:numPr>
        <w:ind w:left="717"/>
      </w:pPr>
      <w:r>
        <w:t>Save the file once done.</w:t>
      </w:r>
    </w:p>
    <w:p w14:paraId="7317C022" w14:textId="731BF213" w:rsidR="001E553D" w:rsidRDefault="001E553D" w:rsidP="000517B6">
      <w:pPr>
        <w:pStyle w:val="BulletListBP"/>
        <w:numPr>
          <w:ilvl w:val="0"/>
          <w:numId w:val="0"/>
        </w:numPr>
        <w:ind w:left="717"/>
      </w:pPr>
    </w:p>
    <w:p w14:paraId="1222B10D" w14:textId="0EF2D98B" w:rsidR="00E0415B" w:rsidRDefault="00E0415B" w:rsidP="00E0415B">
      <w:pPr>
        <w:pStyle w:val="BulletListBP"/>
      </w:pPr>
      <w:r>
        <w:t>Open command line in folder ‘</w:t>
      </w:r>
      <w:r w:rsidRPr="007C6D80">
        <w:rPr>
          <w:b/>
          <w:bCs/>
        </w:rPr>
        <w:t>ModelRunningSourceCodeWtWebServices’</w:t>
      </w:r>
      <w:r w:rsidR="003023E2">
        <w:rPr>
          <w:b/>
          <w:bCs/>
        </w:rPr>
        <w:t xml:space="preserve"> </w:t>
      </w:r>
      <w:r w:rsidR="003023E2">
        <w:t xml:space="preserve">and run command </w:t>
      </w:r>
    </w:p>
    <w:p w14:paraId="159064D8" w14:textId="12091032" w:rsidR="003023E2" w:rsidRDefault="003023E2" w:rsidP="003023E2">
      <w:pPr>
        <w:pStyle w:val="BulletListBP"/>
        <w:numPr>
          <w:ilvl w:val="0"/>
          <w:numId w:val="0"/>
        </w:numPr>
        <w:ind w:left="717"/>
      </w:pPr>
      <w:r>
        <w:t xml:space="preserve">‘python </w:t>
      </w:r>
      <w:r w:rsidRPr="003023E2">
        <w:t>WSWrapper.py</w:t>
      </w:r>
      <w:r>
        <w:t>’</w:t>
      </w:r>
    </w:p>
    <w:p w14:paraId="00BF1533" w14:textId="3AA511D7" w:rsidR="00696003" w:rsidRDefault="00D55B9A" w:rsidP="003023E2">
      <w:pPr>
        <w:pStyle w:val="BulletListBP"/>
        <w:numPr>
          <w:ilvl w:val="0"/>
          <w:numId w:val="0"/>
        </w:numPr>
        <w:ind w:left="717"/>
      </w:pPr>
      <w:r>
        <w:t>alternately</w:t>
      </w:r>
      <w:r w:rsidR="00696003">
        <w:t xml:space="preserve"> </w:t>
      </w:r>
      <w:r w:rsidR="00E66D60">
        <w:t xml:space="preserve">run </w:t>
      </w:r>
      <w:r w:rsidR="00696003" w:rsidRPr="003023E2">
        <w:t>WSWrapper.py</w:t>
      </w:r>
      <w:r w:rsidR="00696003">
        <w:t xml:space="preserve"> through the IDE.</w:t>
      </w:r>
    </w:p>
    <w:p w14:paraId="1919EEB1" w14:textId="7BBDD42B" w:rsidR="003023E2" w:rsidRDefault="00B3605B" w:rsidP="00E0415B">
      <w:pPr>
        <w:pStyle w:val="BulletListBP"/>
      </w:pPr>
      <w:r>
        <w:t>Provided everything is set up correctly, it will load the model (takes a min) and start a web server in your local</w:t>
      </w:r>
      <w:r w:rsidR="008776D2">
        <w:t xml:space="preserve"> system. </w:t>
      </w:r>
    </w:p>
    <w:p w14:paraId="3C817D51" w14:textId="4A5486CC" w:rsidR="008776D2" w:rsidRDefault="00BC27DD" w:rsidP="00BC27DD">
      <w:pPr>
        <w:pStyle w:val="BulletListBP"/>
        <w:numPr>
          <w:ilvl w:val="0"/>
          <w:numId w:val="0"/>
        </w:numPr>
        <w:ind w:left="717"/>
      </w:pPr>
      <w:r>
        <w:drawing>
          <wp:inline distT="0" distB="0" distL="0" distR="0" wp14:anchorId="27C42B2F" wp14:editId="45876BA7">
            <wp:extent cx="4205335" cy="2854518"/>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496" cy="2858022"/>
                    </a:xfrm>
                    <a:prstGeom prst="rect">
                      <a:avLst/>
                    </a:prstGeom>
                  </pic:spPr>
                </pic:pic>
              </a:graphicData>
            </a:graphic>
          </wp:inline>
        </w:drawing>
      </w:r>
    </w:p>
    <w:p w14:paraId="2AB90FAB" w14:textId="77777777" w:rsidR="00BC27DD" w:rsidRDefault="00BC27DD" w:rsidP="00AF7EA4">
      <w:pPr>
        <w:pStyle w:val="BulletListBP"/>
        <w:numPr>
          <w:ilvl w:val="0"/>
          <w:numId w:val="0"/>
        </w:numPr>
        <w:ind w:left="717"/>
      </w:pPr>
    </w:p>
    <w:p w14:paraId="0941B6E9" w14:textId="1FDBB685" w:rsidR="009E57C3" w:rsidRDefault="00AF7EA4" w:rsidP="00E0415B">
      <w:pPr>
        <w:pStyle w:val="BulletListBP"/>
      </w:pPr>
      <w:r>
        <w:t xml:space="preserve">Open your browser to goto link </w:t>
      </w:r>
      <w:r w:rsidR="009E57C3">
        <w:t>–</w:t>
      </w:r>
      <w:r>
        <w:t xml:space="preserve"> </w:t>
      </w:r>
    </w:p>
    <w:p w14:paraId="624C2143" w14:textId="588D86EB" w:rsidR="00AB775E" w:rsidRDefault="00E308E5" w:rsidP="00832082">
      <w:pPr>
        <w:pStyle w:val="BulletListBP"/>
        <w:numPr>
          <w:ilvl w:val="0"/>
          <w:numId w:val="0"/>
        </w:numPr>
        <w:ind w:left="717"/>
      </w:pPr>
      <w:hyperlink r:id="rId22" w:history="1">
        <w:r w:rsidR="00AF7EA4" w:rsidRPr="00F45F07">
          <w:rPr>
            <w:rStyle w:val="Hyperlink"/>
          </w:rPr>
          <w:t>127.0.0.1:5000/predictsentiment/"thats great..!! lets sign a deal for 100 more licenses"</w:t>
        </w:r>
      </w:hyperlink>
    </w:p>
    <w:p w14:paraId="6800E64D" w14:textId="64802BB9" w:rsidR="006660A0" w:rsidRDefault="006660A0" w:rsidP="00832082">
      <w:pPr>
        <w:pStyle w:val="BulletListBP"/>
        <w:numPr>
          <w:ilvl w:val="0"/>
          <w:numId w:val="0"/>
        </w:numPr>
        <w:ind w:left="717"/>
      </w:pPr>
      <w:r>
        <w:t>Hit enter</w:t>
      </w:r>
    </w:p>
    <w:p w14:paraId="241A4F45" w14:textId="434CE6EC" w:rsidR="006660A0" w:rsidRDefault="0038165F" w:rsidP="00E025CF">
      <w:pPr>
        <w:pStyle w:val="BulletListBP"/>
      </w:pPr>
      <w:r>
        <w:t>You should see the result after a short pause the first time.</w:t>
      </w:r>
    </w:p>
    <w:p w14:paraId="7843B6E2" w14:textId="4CE1715D" w:rsidR="001C6FE0" w:rsidRDefault="001C6FE0" w:rsidP="001C6FE0">
      <w:pPr>
        <w:pStyle w:val="BulletListBP"/>
        <w:numPr>
          <w:ilvl w:val="0"/>
          <w:numId w:val="0"/>
        </w:numPr>
        <w:ind w:left="717"/>
      </w:pPr>
      <w:r>
        <w:drawing>
          <wp:inline distT="0" distB="0" distL="0" distR="0" wp14:anchorId="7FC6D3C6" wp14:editId="4929CA56">
            <wp:extent cx="3303767" cy="9084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7165" cy="914849"/>
                    </a:xfrm>
                    <a:prstGeom prst="rect">
                      <a:avLst/>
                    </a:prstGeom>
                  </pic:spPr>
                </pic:pic>
              </a:graphicData>
            </a:graphic>
          </wp:inline>
        </w:drawing>
      </w:r>
    </w:p>
    <w:p w14:paraId="29E7F197" w14:textId="33BC245E" w:rsidR="001C6FE0" w:rsidRDefault="00533038" w:rsidP="00E025CF">
      <w:pPr>
        <w:pStyle w:val="BulletListBP"/>
      </w:pPr>
      <w:r>
        <w:t xml:space="preserve">There will never be a value for 100 percent, but rather a split between positive and negative. </w:t>
      </w:r>
    </w:p>
    <w:p w14:paraId="53CBF168" w14:textId="05A9723D" w:rsidR="00533038" w:rsidRDefault="00533038" w:rsidP="00E025CF">
      <w:pPr>
        <w:pStyle w:val="BulletListBP"/>
      </w:pPr>
      <w:r>
        <w:t>Also keep in mind, sentiment is a measure of feeling, so its never an exact science. To figure out if a statement is neutral it is best to take a call based on the confidence score. For eg. If both</w:t>
      </w:r>
      <w:r w:rsidR="00611556">
        <w:t xml:space="preserve"> ‘pos’ and ‘neg’</w:t>
      </w:r>
      <w:r>
        <w:t xml:space="preserve"> are approaching 50%, then that’s an indicator of the statement being a neutral one</w:t>
      </w:r>
      <w:r w:rsidR="00823949">
        <w:t>.</w:t>
      </w:r>
    </w:p>
    <w:p w14:paraId="4B12B1B3" w14:textId="6087E403" w:rsidR="00523DCF" w:rsidRDefault="00415A50" w:rsidP="00523DCF">
      <w:pPr>
        <w:pStyle w:val="Heading1"/>
      </w:pPr>
      <w:bookmarkStart w:id="3" w:name="_Toc13579397"/>
      <w:r>
        <w:lastRenderedPageBreak/>
        <w:t>Blue Prism</w:t>
      </w:r>
      <w:r w:rsidR="00F450E7">
        <w:t xml:space="preserve"> Steps</w:t>
      </w:r>
      <w:bookmarkEnd w:id="3"/>
    </w:p>
    <w:p w14:paraId="5D89924F" w14:textId="01BEBAFE" w:rsidR="00933273" w:rsidRDefault="00933273" w:rsidP="00933273"/>
    <w:p w14:paraId="0D185108" w14:textId="6712F4B9" w:rsidR="00933273" w:rsidRDefault="0081088C" w:rsidP="005F7011">
      <w:pPr>
        <w:pStyle w:val="BulletListBP"/>
      </w:pPr>
      <w:r>
        <w:t>Open Blue Prism System tab.</w:t>
      </w:r>
    </w:p>
    <w:p w14:paraId="5D4359F6" w14:textId="52FC15E7" w:rsidR="0081088C" w:rsidRDefault="0081088C" w:rsidP="005F7011">
      <w:pPr>
        <w:pStyle w:val="BulletListBP"/>
      </w:pPr>
      <w:r>
        <w:t>Goto Web Api Services -&gt; Click on Add Service</w:t>
      </w:r>
      <w:r w:rsidR="003A65F1">
        <w:t xml:space="preserve"> -&gt; New Web APi Client Service window</w:t>
      </w:r>
    </w:p>
    <w:p w14:paraId="148DAA0F" w14:textId="5E527EF9" w:rsidR="00F53FE4" w:rsidRDefault="00DB03C2" w:rsidP="00F53FE4">
      <w:pPr>
        <w:pStyle w:val="BulletListBP"/>
        <w:numPr>
          <w:ilvl w:val="0"/>
          <w:numId w:val="0"/>
        </w:numPr>
        <w:ind w:left="717"/>
      </w:pPr>
      <w:r>
        <w:drawing>
          <wp:inline distT="0" distB="0" distL="0" distR="0" wp14:anchorId="1DDE0282" wp14:editId="78A35D57">
            <wp:extent cx="2784248" cy="149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164" cy="1498021"/>
                    </a:xfrm>
                    <a:prstGeom prst="rect">
                      <a:avLst/>
                    </a:prstGeom>
                  </pic:spPr>
                </pic:pic>
              </a:graphicData>
            </a:graphic>
          </wp:inline>
        </w:drawing>
      </w:r>
    </w:p>
    <w:p w14:paraId="6D029B6B" w14:textId="174184A6" w:rsidR="0081088C" w:rsidRDefault="00CA4ED3" w:rsidP="005F7011">
      <w:pPr>
        <w:pStyle w:val="BulletListBP"/>
      </w:pPr>
      <w:r>
        <w:t>Name  -</w:t>
      </w:r>
      <w:r w:rsidR="00AD66FC">
        <w:t xml:space="preserve"> input</w:t>
      </w:r>
      <w:r>
        <w:t xml:space="preserve"> </w:t>
      </w:r>
      <w:r w:rsidR="00AD66FC">
        <w:t>‘</w:t>
      </w:r>
      <w:r w:rsidRPr="00CA4ED3">
        <w:t>Sentiment Analysis</w:t>
      </w:r>
      <w:r w:rsidR="00AD66FC">
        <w:t>’</w:t>
      </w:r>
    </w:p>
    <w:p w14:paraId="1DD84569" w14:textId="0177664A" w:rsidR="00CA4ED3" w:rsidRDefault="00CA4ED3" w:rsidP="00CA4ED3">
      <w:pPr>
        <w:pStyle w:val="BulletListBP"/>
        <w:numPr>
          <w:ilvl w:val="0"/>
          <w:numId w:val="0"/>
        </w:numPr>
        <w:ind w:left="717"/>
      </w:pPr>
      <w:r>
        <w:t>Base url -</w:t>
      </w:r>
      <w:r w:rsidR="00AD66FC">
        <w:t xml:space="preserve"> input</w:t>
      </w:r>
      <w:r>
        <w:t xml:space="preserve"> </w:t>
      </w:r>
      <w:hyperlink r:id="rId25" w:history="1">
        <w:r w:rsidR="00D375EE" w:rsidRPr="00B851D5">
          <w:rPr>
            <w:rStyle w:val="Hyperlink"/>
          </w:rPr>
          <w:t>http://127.0.0.1:5000/</w:t>
        </w:r>
      </w:hyperlink>
      <w:r w:rsidR="00D375EE">
        <w:t xml:space="preserve"> (can be changed to where the service is hosted)</w:t>
      </w:r>
    </w:p>
    <w:p w14:paraId="3EE7BDBF" w14:textId="007A0EC4" w:rsidR="00CA4ED3" w:rsidRDefault="005B20E9" w:rsidP="005F7011">
      <w:pPr>
        <w:pStyle w:val="BulletListBP"/>
      </w:pPr>
      <w:r>
        <w:t xml:space="preserve">Goto Actions -&gt; New Action  </w:t>
      </w:r>
    </w:p>
    <w:p w14:paraId="65952B99" w14:textId="52838119" w:rsidR="005B20E9" w:rsidRDefault="005B20E9" w:rsidP="005B20E9">
      <w:pPr>
        <w:pStyle w:val="BulletListBP"/>
        <w:numPr>
          <w:ilvl w:val="1"/>
          <w:numId w:val="6"/>
        </w:numPr>
      </w:pPr>
      <w:r>
        <w:t xml:space="preserve">Name </w:t>
      </w:r>
      <w:r w:rsidR="00AD66FC">
        <w:t>– input ‘</w:t>
      </w:r>
      <w:r w:rsidR="00CD3BF9" w:rsidRPr="00CD3BF9">
        <w:t>GetSentiment</w:t>
      </w:r>
      <w:r w:rsidR="00AD66FC">
        <w:t>’</w:t>
      </w:r>
      <w:r>
        <w:t xml:space="preserve"> </w:t>
      </w:r>
    </w:p>
    <w:p w14:paraId="19FC7ACB" w14:textId="63BE6AFA" w:rsidR="002C5075" w:rsidRDefault="002C5075" w:rsidP="005B20E9">
      <w:pPr>
        <w:pStyle w:val="BulletListBP"/>
        <w:numPr>
          <w:ilvl w:val="1"/>
          <w:numId w:val="6"/>
        </w:numPr>
      </w:pPr>
      <w:r>
        <w:t>Description  -‘</w:t>
      </w:r>
      <w:r w:rsidR="00210EE5" w:rsidRPr="00210EE5">
        <w:t xml:space="preserve"> </w:t>
      </w:r>
      <w:r w:rsidR="00210EE5" w:rsidRPr="00CD3BF9">
        <w:t>Get</w:t>
      </w:r>
      <w:r w:rsidR="00210EE5">
        <w:t xml:space="preserve"> </w:t>
      </w:r>
      <w:r w:rsidR="00210EE5" w:rsidRPr="00CD3BF9">
        <w:t>Sentiment</w:t>
      </w:r>
      <w:r w:rsidR="00210EE5">
        <w:t xml:space="preserve"> prediction values</w:t>
      </w:r>
      <w:r w:rsidR="00CE6C99">
        <w:t xml:space="preserve"> for query</w:t>
      </w:r>
      <w:r>
        <w:t>’</w:t>
      </w:r>
    </w:p>
    <w:p w14:paraId="48F68BF2" w14:textId="77777777" w:rsidR="000810A6" w:rsidRPr="008F629B" w:rsidRDefault="000810A6" w:rsidP="00D65903">
      <w:pPr>
        <w:ind w:left="1560" w:hanging="1418"/>
      </w:pPr>
    </w:p>
    <w:p w14:paraId="6085D219" w14:textId="6118A7A3" w:rsidR="00895F86" w:rsidRDefault="00895F86" w:rsidP="00895F86">
      <w:pPr>
        <w:pStyle w:val="Heading1"/>
      </w:pPr>
      <w:bookmarkStart w:id="4" w:name="_Toc13579399"/>
      <w:r>
        <w:t>Job</w:t>
      </w:r>
      <w:r w:rsidR="00A116FD">
        <w:t xml:space="preserve"> Creation and</w:t>
      </w:r>
      <w:r>
        <w:t xml:space="preserve"> Tracking</w:t>
      </w:r>
      <w:bookmarkEnd w:id="4"/>
    </w:p>
    <w:p w14:paraId="57292539" w14:textId="3BA02D21" w:rsidR="00895F86" w:rsidRDefault="00895F86" w:rsidP="00895F86"/>
    <w:p w14:paraId="0AF01F96" w14:textId="5C68ABD6" w:rsidR="00A26952" w:rsidRDefault="00E5653A" w:rsidP="00B7266B">
      <w:pPr>
        <w:pStyle w:val="BulletListBP"/>
      </w:pPr>
      <w:r>
        <w:t xml:space="preserve">For creating a runtime Job, </w:t>
      </w:r>
      <w:r w:rsidR="00CB07D1">
        <w:t>log into Jenkins</w:t>
      </w:r>
      <w:r w:rsidR="00044A69">
        <w:t>, click on BP Demo (the project which has been configured)</w:t>
      </w:r>
      <w:r w:rsidR="000514A6">
        <w:t>. And click on Build with parameters option on the left.</w:t>
      </w:r>
    </w:p>
    <w:p w14:paraId="36951539" w14:textId="105BF571" w:rsidR="000514A6" w:rsidRDefault="000514A6" w:rsidP="00895F86"/>
    <w:p w14:paraId="32E39956" w14:textId="27B20DC3" w:rsidR="000514A6" w:rsidRDefault="000514A6" w:rsidP="0028724F">
      <w:pPr>
        <w:ind w:firstLine="1418"/>
      </w:pPr>
      <w:r>
        <w:rPr>
          <w:noProof/>
        </w:rPr>
        <w:drawing>
          <wp:inline distT="0" distB="0" distL="0" distR="0" wp14:anchorId="42C36FD2" wp14:editId="0FCF9CE2">
            <wp:extent cx="3902460" cy="1583546"/>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0998" cy="1591068"/>
                    </a:xfrm>
                    <a:prstGeom prst="rect">
                      <a:avLst/>
                    </a:prstGeom>
                  </pic:spPr>
                </pic:pic>
              </a:graphicData>
            </a:graphic>
          </wp:inline>
        </w:drawing>
      </w:r>
    </w:p>
    <w:p w14:paraId="74C6AD8E" w14:textId="77777777" w:rsidR="00821F58" w:rsidRPr="00895F86" w:rsidRDefault="00821F58" w:rsidP="0028724F">
      <w:pPr>
        <w:ind w:firstLine="1418"/>
      </w:pPr>
    </w:p>
    <w:p w14:paraId="5E5C3EC2" w14:textId="297584D1" w:rsidR="00AE7E69" w:rsidRDefault="00F02E8B" w:rsidP="00B83C56">
      <w:pPr>
        <w:pStyle w:val="BulletListBP"/>
      </w:pPr>
      <w:r>
        <w:t>Override any parameters required and click on build:</w:t>
      </w:r>
    </w:p>
    <w:p w14:paraId="6421BBAB" w14:textId="7A8D20B0" w:rsidR="00F02E8B" w:rsidRDefault="00F02E8B" w:rsidP="00B83C56">
      <w:pPr>
        <w:ind w:firstLine="1418"/>
        <w:rPr>
          <w:noProof/>
        </w:rPr>
      </w:pPr>
      <w:r>
        <w:rPr>
          <w:noProof/>
        </w:rPr>
        <w:drawing>
          <wp:inline distT="0" distB="0" distL="0" distR="0" wp14:anchorId="0E04096F" wp14:editId="362C3995">
            <wp:extent cx="3971327" cy="14678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2893" cy="1475864"/>
                    </a:xfrm>
                    <a:prstGeom prst="rect">
                      <a:avLst/>
                    </a:prstGeom>
                  </pic:spPr>
                </pic:pic>
              </a:graphicData>
            </a:graphic>
          </wp:inline>
        </w:drawing>
      </w:r>
    </w:p>
    <w:p w14:paraId="11BB3E5B" w14:textId="77777777" w:rsidR="004B5232" w:rsidRDefault="004B5232" w:rsidP="004B5232">
      <w:pPr>
        <w:spacing w:after="160" w:line="259" w:lineRule="auto"/>
        <w:rPr>
          <w:noProof/>
        </w:rPr>
      </w:pPr>
    </w:p>
    <w:p w14:paraId="579E32A8" w14:textId="2FBA1B6F" w:rsidR="00F4311A" w:rsidRDefault="00F4311A" w:rsidP="004B5232">
      <w:pPr>
        <w:pStyle w:val="BulletListBP"/>
      </w:pPr>
      <w:r>
        <w:t>If you refresh the page, you should be able to see your job getting executed.</w:t>
      </w:r>
    </w:p>
    <w:p w14:paraId="633DFDBC" w14:textId="6E0244FB" w:rsidR="00F4311A" w:rsidRDefault="00F4311A" w:rsidP="000F7F34">
      <w:pPr>
        <w:tabs>
          <w:tab w:val="left" w:pos="4302"/>
        </w:tabs>
        <w:ind w:firstLine="1985"/>
        <w:rPr>
          <w:noProof/>
        </w:rPr>
      </w:pPr>
      <w:r>
        <w:rPr>
          <w:noProof/>
        </w:rPr>
        <w:lastRenderedPageBreak/>
        <w:drawing>
          <wp:inline distT="0" distB="0" distL="0" distR="0" wp14:anchorId="66655029" wp14:editId="15706D0C">
            <wp:extent cx="3933068" cy="21378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8972" cy="2146492"/>
                    </a:xfrm>
                    <a:prstGeom prst="rect">
                      <a:avLst/>
                    </a:prstGeom>
                  </pic:spPr>
                </pic:pic>
              </a:graphicData>
            </a:graphic>
          </wp:inline>
        </w:drawing>
      </w:r>
    </w:p>
    <w:p w14:paraId="681D5594" w14:textId="48690D78" w:rsidR="00506D38" w:rsidRDefault="00506D38" w:rsidP="00506D38">
      <w:pPr>
        <w:rPr>
          <w:noProof/>
        </w:rPr>
      </w:pPr>
    </w:p>
    <w:p w14:paraId="0136945B" w14:textId="61F46F1E" w:rsidR="00506D38" w:rsidRDefault="00506D38" w:rsidP="006E77FD">
      <w:pPr>
        <w:pStyle w:val="BulletListBP"/>
      </w:pPr>
      <w:r>
        <w:tab/>
        <w:t>Click on the build number and console output on the next page shown:</w:t>
      </w:r>
    </w:p>
    <w:p w14:paraId="7957BB18" w14:textId="4CC8E169" w:rsidR="00506D38" w:rsidRDefault="00506D38" w:rsidP="0066571F">
      <w:pPr>
        <w:tabs>
          <w:tab w:val="left" w:pos="2392"/>
        </w:tabs>
        <w:ind w:firstLine="2127"/>
      </w:pPr>
      <w:r>
        <w:rPr>
          <w:noProof/>
        </w:rPr>
        <w:drawing>
          <wp:inline distT="0" distB="0" distL="0" distR="0" wp14:anchorId="52A35828" wp14:editId="57BB58F0">
            <wp:extent cx="3366828" cy="1535115"/>
            <wp:effectExtent l="0" t="0" r="508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0350" cy="1541280"/>
                    </a:xfrm>
                    <a:prstGeom prst="rect">
                      <a:avLst/>
                    </a:prstGeom>
                  </pic:spPr>
                </pic:pic>
              </a:graphicData>
            </a:graphic>
          </wp:inline>
        </w:drawing>
      </w:r>
    </w:p>
    <w:p w14:paraId="517C6172" w14:textId="2BB32643" w:rsidR="009D0E8C" w:rsidRDefault="009D0E8C" w:rsidP="0066571F">
      <w:pPr>
        <w:tabs>
          <w:tab w:val="left" w:pos="2392"/>
        </w:tabs>
        <w:ind w:firstLine="2127"/>
      </w:pPr>
    </w:p>
    <w:p w14:paraId="40AC31A8" w14:textId="56CFEBC1" w:rsidR="009D0E8C" w:rsidRDefault="009D0E8C" w:rsidP="009D0E8C">
      <w:pPr>
        <w:pStyle w:val="BulletListBP"/>
      </w:pPr>
      <w:r>
        <w:tab/>
      </w:r>
      <w:r w:rsidR="00D25662">
        <w:t xml:space="preserve">The console output gives the status of your current build. </w:t>
      </w:r>
      <w:r w:rsidR="007E3A74">
        <w:t>Attached is the output of the console output obtained on following this guide.</w:t>
      </w:r>
    </w:p>
    <w:p w14:paraId="01941C6A" w14:textId="4CDADCC4" w:rsidR="001204FF" w:rsidRDefault="00432413" w:rsidP="001204FF">
      <w:pPr>
        <w:pStyle w:val="BulletListBP"/>
        <w:numPr>
          <w:ilvl w:val="0"/>
          <w:numId w:val="0"/>
        </w:numPr>
        <w:ind w:left="717"/>
      </w:pPr>
      <w:r>
        <w:object w:dxaOrig="1508" w:dyaOrig="984" w14:anchorId="3D371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45pt;height:49.15pt" o:ole="">
            <v:imagedata r:id="rId30" o:title=""/>
          </v:shape>
          <o:OLEObject Type="Embed" ProgID="Package" ShapeID="_x0000_i1026" DrawAspect="Icon" ObjectID="_1654516560" r:id="rId31"/>
        </w:object>
      </w:r>
    </w:p>
    <w:p w14:paraId="7D2510A7" w14:textId="4CD5C618" w:rsidR="007E3A74" w:rsidRDefault="00036288" w:rsidP="009D0E8C">
      <w:pPr>
        <w:pStyle w:val="BulletListBP"/>
      </w:pPr>
      <w:r>
        <w:t>Any job run can be viewed and tracked to completion this way and jenkins provides a centralised deployment automation capability for this purpose.</w:t>
      </w:r>
    </w:p>
    <w:p w14:paraId="401D5A57" w14:textId="411F8A5B" w:rsidR="00835F8F" w:rsidRDefault="00835F8F" w:rsidP="00835F8F">
      <w:pPr>
        <w:pStyle w:val="BulletListBP"/>
        <w:numPr>
          <w:ilvl w:val="0"/>
          <w:numId w:val="0"/>
        </w:numPr>
        <w:ind w:left="717" w:hanging="360"/>
      </w:pPr>
    </w:p>
    <w:p w14:paraId="720B9B39" w14:textId="77777777" w:rsidR="00835F8F" w:rsidRDefault="00835F8F" w:rsidP="00835F8F">
      <w:pPr>
        <w:pStyle w:val="BulletListBP"/>
        <w:numPr>
          <w:ilvl w:val="0"/>
          <w:numId w:val="0"/>
        </w:numPr>
        <w:ind w:left="717" w:hanging="360"/>
      </w:pPr>
    </w:p>
    <w:p w14:paraId="737F2A15" w14:textId="2B55F584" w:rsidR="006473D7" w:rsidRDefault="003B6696" w:rsidP="006473D7">
      <w:pPr>
        <w:pStyle w:val="Heading1"/>
      </w:pPr>
      <w:bookmarkStart w:id="5" w:name="_Toc13579400"/>
      <w:r>
        <w:t>Conclusion and Additional configuration</w:t>
      </w:r>
      <w:bookmarkEnd w:id="5"/>
    </w:p>
    <w:p w14:paraId="1BB8A27F" w14:textId="153E97F0" w:rsidR="003B6696" w:rsidRDefault="003B6696" w:rsidP="003B6696"/>
    <w:p w14:paraId="078F2CC0" w14:textId="7859F2EE" w:rsidR="00F0792E" w:rsidRDefault="00EF7193" w:rsidP="003B6696">
      <w:r>
        <w:t>The user can add more variations to the build process, b</w:t>
      </w:r>
      <w:r w:rsidR="00CA3A2B">
        <w:t>y adding more parameters, making the list of deployment</w:t>
      </w:r>
      <w:r w:rsidR="00340ED0">
        <w:t xml:space="preserve"> artefacts </w:t>
      </w:r>
      <w:r w:rsidR="00CA3A2B">
        <w:t xml:space="preserve">configurable and even making the entire process of extracting the release from UAT environment, committing in GIT and deploying to production automated. </w:t>
      </w:r>
      <w:r w:rsidR="00F517D4">
        <w:t>Jenkins can also be integrated with other SCM tools and tests can be run</w:t>
      </w:r>
      <w:r w:rsidR="00AD0962">
        <w:t xml:space="preserve"> (Junit, Selenium, Maven)</w:t>
      </w:r>
      <w:r w:rsidR="00F517D4">
        <w:t xml:space="preserve"> and </w:t>
      </w:r>
      <w:r w:rsidR="00ED587F">
        <w:t xml:space="preserve">reports </w:t>
      </w:r>
      <w:r w:rsidR="00F517D4">
        <w:t>aggregated</w:t>
      </w:r>
      <w:r w:rsidR="00C51271">
        <w:t>. There is considerable collateral present online for all these features for Jenkins integration.</w:t>
      </w:r>
      <w:r w:rsidR="00EE2B42">
        <w:t xml:space="preserve"> I have previously created a pipeline for user approvals for higher environments, it works great. </w:t>
      </w:r>
      <w:r w:rsidR="00C908B7">
        <w:t xml:space="preserve"> </w:t>
      </w:r>
    </w:p>
    <w:p w14:paraId="1D5795B3" w14:textId="2C0BAF7C" w:rsidR="003B6696" w:rsidRDefault="00C908B7" w:rsidP="003B6696">
      <w:r>
        <w:t>Users are encouraged to explore.</w:t>
      </w:r>
    </w:p>
    <w:p w14:paraId="5757EC61" w14:textId="4BE9B2D7" w:rsidR="0079142D" w:rsidRDefault="0079142D" w:rsidP="003B6696"/>
    <w:p w14:paraId="5F7EBB1E" w14:textId="1BDD6603" w:rsidR="0079142D" w:rsidRDefault="0079142D" w:rsidP="003B6696"/>
    <w:p w14:paraId="179F3B16" w14:textId="77777777" w:rsidR="0079142D" w:rsidRPr="003B6696" w:rsidRDefault="0079142D" w:rsidP="003B6696"/>
    <w:p w14:paraId="12CF95A2" w14:textId="6FD7C435" w:rsidR="009D0E8C" w:rsidRDefault="00C53C47" w:rsidP="00A064D7">
      <w:pPr>
        <w:tabs>
          <w:tab w:val="left" w:pos="2392"/>
        </w:tabs>
      </w:pPr>
      <w:r>
        <w:t xml:space="preserve">Today spent in worrying about travel plans for next </w:t>
      </w:r>
      <w:r w:rsidR="00526360">
        <w:t>month</w:t>
      </w:r>
      <w:r>
        <w:t>,</w:t>
      </w:r>
    </w:p>
    <w:p w14:paraId="607C6FD5" w14:textId="3947C528" w:rsidR="00A064D7" w:rsidRDefault="00A064D7" w:rsidP="00A064D7">
      <w:pPr>
        <w:tabs>
          <w:tab w:val="left" w:pos="2392"/>
        </w:tabs>
      </w:pPr>
      <w:r>
        <w:lastRenderedPageBreak/>
        <w:t xml:space="preserve">Your friendly experimental Release </w:t>
      </w:r>
      <w:r w:rsidR="00990153">
        <w:t>M</w:t>
      </w:r>
      <w:r>
        <w:t>anager</w:t>
      </w:r>
      <w:r w:rsidR="00D20DD4">
        <w:t>,</w:t>
      </w:r>
    </w:p>
    <w:p w14:paraId="6C73400A" w14:textId="4E56E8BB" w:rsidR="00A064D7" w:rsidRPr="00506D38" w:rsidRDefault="00A064D7" w:rsidP="00A064D7">
      <w:pPr>
        <w:tabs>
          <w:tab w:val="left" w:pos="2392"/>
        </w:tabs>
      </w:pPr>
      <w:r>
        <w:t>Ashish Easow</w:t>
      </w:r>
    </w:p>
    <w:sectPr w:rsidR="00A064D7" w:rsidRPr="00506D38" w:rsidSect="00CB0C1A">
      <w:headerReference w:type="default" r:id="rId32"/>
      <w:pgSz w:w="11907" w:h="16839" w:code="9"/>
      <w:pgMar w:top="1304" w:right="851" w:bottom="284"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F7317" w14:textId="77777777" w:rsidR="00E308E5" w:rsidRDefault="00E308E5" w:rsidP="00BB503B">
      <w:pPr>
        <w:spacing w:after="0"/>
      </w:pPr>
      <w:r>
        <w:separator/>
      </w:r>
    </w:p>
  </w:endnote>
  <w:endnote w:type="continuationSeparator" w:id="0">
    <w:p w14:paraId="2E327B1F" w14:textId="77777777" w:rsidR="00E308E5" w:rsidRDefault="00E308E5" w:rsidP="00BB503B">
      <w:pPr>
        <w:spacing w:after="0"/>
      </w:pPr>
      <w:r>
        <w:continuationSeparator/>
      </w:r>
    </w:p>
  </w:endnote>
  <w:endnote w:type="continuationNotice" w:id="1">
    <w:p w14:paraId="58C00CBA" w14:textId="77777777" w:rsidR="00E308E5" w:rsidRDefault="00E308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5FD7D" w14:textId="77777777" w:rsidR="00E308E5" w:rsidRDefault="00E308E5" w:rsidP="00BB503B">
      <w:pPr>
        <w:spacing w:after="0"/>
      </w:pPr>
      <w:r>
        <w:separator/>
      </w:r>
    </w:p>
  </w:footnote>
  <w:footnote w:type="continuationSeparator" w:id="0">
    <w:p w14:paraId="0AA3E240" w14:textId="77777777" w:rsidR="00E308E5" w:rsidRDefault="00E308E5" w:rsidP="00BB503B">
      <w:pPr>
        <w:spacing w:after="0"/>
      </w:pPr>
      <w:r>
        <w:continuationSeparator/>
      </w:r>
    </w:p>
  </w:footnote>
  <w:footnote w:type="continuationNotice" w:id="1">
    <w:p w14:paraId="3A6A66B9" w14:textId="77777777" w:rsidR="00E308E5" w:rsidRDefault="00E308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CDD03" w14:textId="6F96D3B9" w:rsidR="0011662D" w:rsidRPr="004755F7" w:rsidRDefault="0011662D" w:rsidP="005E1259">
    <w:pPr>
      <w:pStyle w:val="Subtitle"/>
      <w:tabs>
        <w:tab w:val="left" w:pos="8657"/>
      </w:tabs>
      <w:rPr>
        <w:caps w:val="0"/>
        <w:color w:val="auto"/>
      </w:rPr>
    </w:pPr>
    <w:r>
      <w:rPr>
        <w:caps w:val="0"/>
        <w:color w:val="au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A86"/>
    <w:multiLevelType w:val="multilevel"/>
    <w:tmpl w:val="02E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16864"/>
    <w:multiLevelType w:val="hybridMultilevel"/>
    <w:tmpl w:val="4A7CEE32"/>
    <w:lvl w:ilvl="0" w:tplc="A216C6E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03008D1"/>
    <w:multiLevelType w:val="hybridMultilevel"/>
    <w:tmpl w:val="F9D87380"/>
    <w:lvl w:ilvl="0" w:tplc="C8E80A4A">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814B14"/>
    <w:multiLevelType w:val="multilevel"/>
    <w:tmpl w:val="1B96D46C"/>
    <w:lvl w:ilvl="0">
      <w:start w:val="1"/>
      <w:numFmt w:val="decimal"/>
      <w:pStyle w:val="EnclosedNumberedListegtextboxortable"/>
      <w:lvlText w:val="%1."/>
      <w:lvlJc w:val="left"/>
      <w:pPr>
        <w:ind w:left="777" w:hanging="360"/>
      </w:pPr>
      <w:rPr>
        <w:rFonts w:hint="default"/>
        <w:color w:val="F26722"/>
      </w:rPr>
    </w:lvl>
    <w:lvl w:ilvl="1">
      <w:start w:val="1"/>
      <w:numFmt w:val="lowerLetter"/>
      <w:lvlText w:val="%2."/>
      <w:lvlJc w:val="left"/>
      <w:pPr>
        <w:ind w:left="1098" w:hanging="312"/>
      </w:pPr>
      <w:rPr>
        <w:rFonts w:hint="default"/>
      </w:rPr>
    </w:lvl>
    <w:lvl w:ilvl="2">
      <w:start w:val="1"/>
      <w:numFmt w:val="lowerRoman"/>
      <w:lvlText w:val="%3."/>
      <w:lvlJc w:val="right"/>
      <w:pPr>
        <w:ind w:left="1467" w:hanging="312"/>
      </w:pPr>
      <w:rPr>
        <w:rFonts w:hint="default"/>
      </w:rPr>
    </w:lvl>
    <w:lvl w:ilvl="3">
      <w:start w:val="1"/>
      <w:numFmt w:val="decimal"/>
      <w:lvlText w:val="%4."/>
      <w:lvlJc w:val="left"/>
      <w:pPr>
        <w:ind w:left="1836" w:hanging="312"/>
      </w:pPr>
      <w:rPr>
        <w:rFonts w:hint="default"/>
      </w:rPr>
    </w:lvl>
    <w:lvl w:ilvl="4">
      <w:start w:val="1"/>
      <w:numFmt w:val="lowerLetter"/>
      <w:lvlText w:val="%5."/>
      <w:lvlJc w:val="left"/>
      <w:pPr>
        <w:ind w:left="2205" w:hanging="312"/>
      </w:pPr>
      <w:rPr>
        <w:rFonts w:hint="default"/>
      </w:rPr>
    </w:lvl>
    <w:lvl w:ilvl="5">
      <w:start w:val="1"/>
      <w:numFmt w:val="lowerRoman"/>
      <w:lvlText w:val="%6."/>
      <w:lvlJc w:val="right"/>
      <w:pPr>
        <w:ind w:left="2574" w:hanging="312"/>
      </w:pPr>
      <w:rPr>
        <w:rFonts w:hint="default"/>
      </w:rPr>
    </w:lvl>
    <w:lvl w:ilvl="6">
      <w:start w:val="1"/>
      <w:numFmt w:val="decimal"/>
      <w:lvlText w:val="%7."/>
      <w:lvlJc w:val="left"/>
      <w:pPr>
        <w:ind w:left="2943" w:hanging="312"/>
      </w:pPr>
      <w:rPr>
        <w:rFonts w:hint="default"/>
      </w:rPr>
    </w:lvl>
    <w:lvl w:ilvl="7">
      <w:start w:val="1"/>
      <w:numFmt w:val="lowerLetter"/>
      <w:lvlText w:val="%8."/>
      <w:lvlJc w:val="left"/>
      <w:pPr>
        <w:ind w:left="3312" w:hanging="312"/>
      </w:pPr>
      <w:rPr>
        <w:rFonts w:hint="default"/>
      </w:rPr>
    </w:lvl>
    <w:lvl w:ilvl="8">
      <w:start w:val="1"/>
      <w:numFmt w:val="lowerRoman"/>
      <w:lvlText w:val="%9."/>
      <w:lvlJc w:val="right"/>
      <w:pPr>
        <w:ind w:left="3681" w:hanging="312"/>
      </w:pPr>
      <w:rPr>
        <w:rFonts w:hint="default"/>
      </w:rPr>
    </w:lvl>
  </w:abstractNum>
  <w:abstractNum w:abstractNumId="5"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116C3"/>
    <w:multiLevelType w:val="multilevel"/>
    <w:tmpl w:val="6C5090A2"/>
    <w:lvl w:ilvl="0">
      <w:start w:val="1"/>
      <w:numFmt w:val="bullet"/>
      <w:pStyle w:val="BulletListBP"/>
      <w:lvlText w:val=""/>
      <w:lvlJc w:val="left"/>
      <w:pPr>
        <w:ind w:left="717" w:hanging="360"/>
      </w:pPr>
      <w:rPr>
        <w:rFonts w:ascii="Symbol" w:hAnsi="Symbol" w:hint="default"/>
        <w:color w:val="F26624"/>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8" w15:restartNumberingAfterBreak="0">
    <w:nsid w:val="6F8F1917"/>
    <w:multiLevelType w:val="multilevel"/>
    <w:tmpl w:val="C9B82238"/>
    <w:lvl w:ilvl="0">
      <w:start w:val="1"/>
      <w:numFmt w:val="bullet"/>
      <w:pStyle w:val="EnclosedBulletListegtextboxortable"/>
      <w:lvlText w:val=""/>
      <w:lvlJc w:val="left"/>
      <w:pPr>
        <w:ind w:left="417" w:hanging="360"/>
      </w:pPr>
      <w:rPr>
        <w:rFonts w:ascii="Symbol" w:hAnsi="Symbol" w:hint="default"/>
        <w:color w:val="F26722"/>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9" w15:restartNumberingAfterBreak="0">
    <w:nsid w:val="71FC2F8D"/>
    <w:multiLevelType w:val="hybridMultilevel"/>
    <w:tmpl w:val="C3309E5A"/>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7"/>
  </w:num>
  <w:num w:numId="7">
    <w:abstractNumId w:val="8"/>
  </w:num>
  <w:num w:numId="8">
    <w:abstractNumId w:val="1"/>
  </w:num>
  <w:num w:numId="9">
    <w:abstractNumId w:val="7"/>
  </w:num>
  <w:num w:numId="10">
    <w:abstractNumId w:val="0"/>
  </w:num>
  <w:num w:numId="11">
    <w:abstractNumId w:val="7"/>
  </w:num>
  <w:num w:numId="12">
    <w:abstractNumId w:val="9"/>
  </w:num>
  <w:num w:numId="13">
    <w:abstractNumId w:val="7"/>
  </w:num>
  <w:num w:numId="14">
    <w:abstractNumId w:val="7"/>
  </w:num>
  <w:num w:numId="15">
    <w:abstractNumId w:val="7"/>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9A"/>
    <w:rsid w:val="000008A0"/>
    <w:rsid w:val="0000407C"/>
    <w:rsid w:val="000068F4"/>
    <w:rsid w:val="00006F26"/>
    <w:rsid w:val="00007646"/>
    <w:rsid w:val="0001569D"/>
    <w:rsid w:val="000212DD"/>
    <w:rsid w:val="0002154E"/>
    <w:rsid w:val="00023078"/>
    <w:rsid w:val="0002513C"/>
    <w:rsid w:val="000257F9"/>
    <w:rsid w:val="000269A0"/>
    <w:rsid w:val="00030AA1"/>
    <w:rsid w:val="00033EE6"/>
    <w:rsid w:val="00036288"/>
    <w:rsid w:val="00036ED3"/>
    <w:rsid w:val="00037DE7"/>
    <w:rsid w:val="00041B19"/>
    <w:rsid w:val="0004273D"/>
    <w:rsid w:val="000427AB"/>
    <w:rsid w:val="00042AB0"/>
    <w:rsid w:val="00044A69"/>
    <w:rsid w:val="00045637"/>
    <w:rsid w:val="00045B55"/>
    <w:rsid w:val="0004629C"/>
    <w:rsid w:val="00046C06"/>
    <w:rsid w:val="00047CDB"/>
    <w:rsid w:val="00050867"/>
    <w:rsid w:val="0005144C"/>
    <w:rsid w:val="000514A6"/>
    <w:rsid w:val="000517B6"/>
    <w:rsid w:val="00052007"/>
    <w:rsid w:val="000547CD"/>
    <w:rsid w:val="0005480E"/>
    <w:rsid w:val="000576CC"/>
    <w:rsid w:val="000624C7"/>
    <w:rsid w:val="00062830"/>
    <w:rsid w:val="00062CDA"/>
    <w:rsid w:val="00065DE2"/>
    <w:rsid w:val="00072FC7"/>
    <w:rsid w:val="00073E40"/>
    <w:rsid w:val="00080852"/>
    <w:rsid w:val="000810A6"/>
    <w:rsid w:val="000826CD"/>
    <w:rsid w:val="0008407D"/>
    <w:rsid w:val="000842C0"/>
    <w:rsid w:val="0008492A"/>
    <w:rsid w:val="000942DB"/>
    <w:rsid w:val="00096390"/>
    <w:rsid w:val="0009674B"/>
    <w:rsid w:val="000A2BE2"/>
    <w:rsid w:val="000A7229"/>
    <w:rsid w:val="000B01A9"/>
    <w:rsid w:val="000B219A"/>
    <w:rsid w:val="000B275F"/>
    <w:rsid w:val="000B6569"/>
    <w:rsid w:val="000B77EA"/>
    <w:rsid w:val="000C047C"/>
    <w:rsid w:val="000C0CB2"/>
    <w:rsid w:val="000C2FD7"/>
    <w:rsid w:val="000C7322"/>
    <w:rsid w:val="000C73CA"/>
    <w:rsid w:val="000D19FD"/>
    <w:rsid w:val="000D3C6C"/>
    <w:rsid w:val="000D45EC"/>
    <w:rsid w:val="000D515A"/>
    <w:rsid w:val="000D785D"/>
    <w:rsid w:val="000D787F"/>
    <w:rsid w:val="000E4A4C"/>
    <w:rsid w:val="000F400E"/>
    <w:rsid w:val="000F435D"/>
    <w:rsid w:val="000F7CD9"/>
    <w:rsid w:val="000F7F34"/>
    <w:rsid w:val="001022CF"/>
    <w:rsid w:val="00102376"/>
    <w:rsid w:val="00102A96"/>
    <w:rsid w:val="00103AAC"/>
    <w:rsid w:val="00104754"/>
    <w:rsid w:val="00111C44"/>
    <w:rsid w:val="00114054"/>
    <w:rsid w:val="0011513B"/>
    <w:rsid w:val="0011662D"/>
    <w:rsid w:val="001179FA"/>
    <w:rsid w:val="001204FF"/>
    <w:rsid w:val="001209B2"/>
    <w:rsid w:val="00121AC8"/>
    <w:rsid w:val="00121B5F"/>
    <w:rsid w:val="00122DDE"/>
    <w:rsid w:val="00123FFA"/>
    <w:rsid w:val="001241CF"/>
    <w:rsid w:val="00125B46"/>
    <w:rsid w:val="00125FDF"/>
    <w:rsid w:val="00126038"/>
    <w:rsid w:val="00127A79"/>
    <w:rsid w:val="00127AB5"/>
    <w:rsid w:val="00130325"/>
    <w:rsid w:val="00132767"/>
    <w:rsid w:val="001405AE"/>
    <w:rsid w:val="00141B89"/>
    <w:rsid w:val="00142850"/>
    <w:rsid w:val="00144D95"/>
    <w:rsid w:val="00147B6A"/>
    <w:rsid w:val="001520C5"/>
    <w:rsid w:val="00152D8B"/>
    <w:rsid w:val="00154893"/>
    <w:rsid w:val="0016123B"/>
    <w:rsid w:val="00163002"/>
    <w:rsid w:val="001644F1"/>
    <w:rsid w:val="00164E17"/>
    <w:rsid w:val="00166E3E"/>
    <w:rsid w:val="001678E7"/>
    <w:rsid w:val="00170163"/>
    <w:rsid w:val="001864E3"/>
    <w:rsid w:val="00192521"/>
    <w:rsid w:val="00193E9C"/>
    <w:rsid w:val="001970B5"/>
    <w:rsid w:val="001A0707"/>
    <w:rsid w:val="001A155C"/>
    <w:rsid w:val="001A169D"/>
    <w:rsid w:val="001A2891"/>
    <w:rsid w:val="001A2CA2"/>
    <w:rsid w:val="001A53CB"/>
    <w:rsid w:val="001A5D20"/>
    <w:rsid w:val="001A5EAA"/>
    <w:rsid w:val="001B0069"/>
    <w:rsid w:val="001B1D58"/>
    <w:rsid w:val="001B53A0"/>
    <w:rsid w:val="001B6293"/>
    <w:rsid w:val="001B64FF"/>
    <w:rsid w:val="001B7B65"/>
    <w:rsid w:val="001C1E5B"/>
    <w:rsid w:val="001C50EF"/>
    <w:rsid w:val="001C5B64"/>
    <w:rsid w:val="001C6799"/>
    <w:rsid w:val="001C6FE0"/>
    <w:rsid w:val="001D1989"/>
    <w:rsid w:val="001D3005"/>
    <w:rsid w:val="001D38AE"/>
    <w:rsid w:val="001D3AB2"/>
    <w:rsid w:val="001D52EC"/>
    <w:rsid w:val="001D73D1"/>
    <w:rsid w:val="001E0D2F"/>
    <w:rsid w:val="001E1B8B"/>
    <w:rsid w:val="001E2D47"/>
    <w:rsid w:val="001E553D"/>
    <w:rsid w:val="001F2BC2"/>
    <w:rsid w:val="001F2DE1"/>
    <w:rsid w:val="001F37AF"/>
    <w:rsid w:val="001F5095"/>
    <w:rsid w:val="00200C18"/>
    <w:rsid w:val="00203C29"/>
    <w:rsid w:val="00206F58"/>
    <w:rsid w:val="002108B4"/>
    <w:rsid w:val="00210EE5"/>
    <w:rsid w:val="002117D2"/>
    <w:rsid w:val="00212599"/>
    <w:rsid w:val="00212976"/>
    <w:rsid w:val="002133B1"/>
    <w:rsid w:val="002201A5"/>
    <w:rsid w:val="00223EBF"/>
    <w:rsid w:val="0022485E"/>
    <w:rsid w:val="00233A7D"/>
    <w:rsid w:val="00234509"/>
    <w:rsid w:val="00234B4B"/>
    <w:rsid w:val="00236954"/>
    <w:rsid w:val="00236C04"/>
    <w:rsid w:val="002370DD"/>
    <w:rsid w:val="00241C25"/>
    <w:rsid w:val="0024217E"/>
    <w:rsid w:val="00251FAD"/>
    <w:rsid w:val="0025221A"/>
    <w:rsid w:val="00253492"/>
    <w:rsid w:val="00255A8D"/>
    <w:rsid w:val="00263588"/>
    <w:rsid w:val="00263A8A"/>
    <w:rsid w:val="00264F3A"/>
    <w:rsid w:val="00265010"/>
    <w:rsid w:val="00267349"/>
    <w:rsid w:val="00270665"/>
    <w:rsid w:val="0027165F"/>
    <w:rsid w:val="00277D95"/>
    <w:rsid w:val="002833F2"/>
    <w:rsid w:val="00283C47"/>
    <w:rsid w:val="00283DAD"/>
    <w:rsid w:val="00286678"/>
    <w:rsid w:val="0028724F"/>
    <w:rsid w:val="002905A1"/>
    <w:rsid w:val="00291C7C"/>
    <w:rsid w:val="00296EFF"/>
    <w:rsid w:val="00297870"/>
    <w:rsid w:val="0029794A"/>
    <w:rsid w:val="002A0184"/>
    <w:rsid w:val="002A15A5"/>
    <w:rsid w:val="002A5348"/>
    <w:rsid w:val="002A557B"/>
    <w:rsid w:val="002A7659"/>
    <w:rsid w:val="002B10AC"/>
    <w:rsid w:val="002B2B39"/>
    <w:rsid w:val="002B2F08"/>
    <w:rsid w:val="002B42AA"/>
    <w:rsid w:val="002B7ADD"/>
    <w:rsid w:val="002C0BFC"/>
    <w:rsid w:val="002C0F6D"/>
    <w:rsid w:val="002C1867"/>
    <w:rsid w:val="002C5075"/>
    <w:rsid w:val="002C7CBC"/>
    <w:rsid w:val="002D0951"/>
    <w:rsid w:val="002D41E8"/>
    <w:rsid w:val="002D4531"/>
    <w:rsid w:val="002D46E5"/>
    <w:rsid w:val="002D5CE7"/>
    <w:rsid w:val="002D644A"/>
    <w:rsid w:val="002D6934"/>
    <w:rsid w:val="002E084C"/>
    <w:rsid w:val="002E1EC8"/>
    <w:rsid w:val="002E4DCB"/>
    <w:rsid w:val="002E55D0"/>
    <w:rsid w:val="002F1C28"/>
    <w:rsid w:val="002F2F36"/>
    <w:rsid w:val="002F37D0"/>
    <w:rsid w:val="002F5A92"/>
    <w:rsid w:val="002F682C"/>
    <w:rsid w:val="002F691E"/>
    <w:rsid w:val="00300DCC"/>
    <w:rsid w:val="00302175"/>
    <w:rsid w:val="0030227D"/>
    <w:rsid w:val="003023E2"/>
    <w:rsid w:val="00302562"/>
    <w:rsid w:val="00304F8C"/>
    <w:rsid w:val="00311F3B"/>
    <w:rsid w:val="0031585F"/>
    <w:rsid w:val="00317744"/>
    <w:rsid w:val="00320227"/>
    <w:rsid w:val="003205F4"/>
    <w:rsid w:val="0032177B"/>
    <w:rsid w:val="00323DC7"/>
    <w:rsid w:val="003247E6"/>
    <w:rsid w:val="00324833"/>
    <w:rsid w:val="00324F9A"/>
    <w:rsid w:val="00326887"/>
    <w:rsid w:val="00331C99"/>
    <w:rsid w:val="00332FD4"/>
    <w:rsid w:val="003357B1"/>
    <w:rsid w:val="00340ED0"/>
    <w:rsid w:val="00342E0F"/>
    <w:rsid w:val="0034563E"/>
    <w:rsid w:val="003475B6"/>
    <w:rsid w:val="00350DB4"/>
    <w:rsid w:val="00360E7D"/>
    <w:rsid w:val="00360F4A"/>
    <w:rsid w:val="003617C9"/>
    <w:rsid w:val="003620B0"/>
    <w:rsid w:val="003640EB"/>
    <w:rsid w:val="00364D62"/>
    <w:rsid w:val="0036639B"/>
    <w:rsid w:val="00367380"/>
    <w:rsid w:val="00370208"/>
    <w:rsid w:val="0037095F"/>
    <w:rsid w:val="00370F7F"/>
    <w:rsid w:val="00372628"/>
    <w:rsid w:val="00374D2C"/>
    <w:rsid w:val="00376F6C"/>
    <w:rsid w:val="00380116"/>
    <w:rsid w:val="0038165F"/>
    <w:rsid w:val="00385759"/>
    <w:rsid w:val="0039276E"/>
    <w:rsid w:val="00394513"/>
    <w:rsid w:val="003968CF"/>
    <w:rsid w:val="0039729B"/>
    <w:rsid w:val="003A2D3F"/>
    <w:rsid w:val="003A40C5"/>
    <w:rsid w:val="003A5672"/>
    <w:rsid w:val="003A5FE4"/>
    <w:rsid w:val="003A65F1"/>
    <w:rsid w:val="003B1628"/>
    <w:rsid w:val="003B1EFB"/>
    <w:rsid w:val="003B27E2"/>
    <w:rsid w:val="003B3986"/>
    <w:rsid w:val="003B509A"/>
    <w:rsid w:val="003B6696"/>
    <w:rsid w:val="003C1FEF"/>
    <w:rsid w:val="003C6820"/>
    <w:rsid w:val="003D05E6"/>
    <w:rsid w:val="003D2262"/>
    <w:rsid w:val="003D618F"/>
    <w:rsid w:val="003D62D3"/>
    <w:rsid w:val="003D630D"/>
    <w:rsid w:val="003D7244"/>
    <w:rsid w:val="003D7BB4"/>
    <w:rsid w:val="003E33A1"/>
    <w:rsid w:val="003E385D"/>
    <w:rsid w:val="003E3F29"/>
    <w:rsid w:val="003E5108"/>
    <w:rsid w:val="003E6538"/>
    <w:rsid w:val="003E6E30"/>
    <w:rsid w:val="003F36A1"/>
    <w:rsid w:val="003F3BB0"/>
    <w:rsid w:val="003F5C3C"/>
    <w:rsid w:val="003F7283"/>
    <w:rsid w:val="00401F07"/>
    <w:rsid w:val="00410022"/>
    <w:rsid w:val="00410256"/>
    <w:rsid w:val="004130B4"/>
    <w:rsid w:val="0041599A"/>
    <w:rsid w:val="00415A50"/>
    <w:rsid w:val="00417213"/>
    <w:rsid w:val="0041784B"/>
    <w:rsid w:val="00417B2E"/>
    <w:rsid w:val="00422694"/>
    <w:rsid w:val="00423A5C"/>
    <w:rsid w:val="00423F5A"/>
    <w:rsid w:val="00431422"/>
    <w:rsid w:val="004318BC"/>
    <w:rsid w:val="00432413"/>
    <w:rsid w:val="004332C5"/>
    <w:rsid w:val="004340B1"/>
    <w:rsid w:val="004424D5"/>
    <w:rsid w:val="004451BB"/>
    <w:rsid w:val="004457B6"/>
    <w:rsid w:val="00450721"/>
    <w:rsid w:val="0045179E"/>
    <w:rsid w:val="00451AC5"/>
    <w:rsid w:val="00455313"/>
    <w:rsid w:val="00457434"/>
    <w:rsid w:val="00464A02"/>
    <w:rsid w:val="004706F8"/>
    <w:rsid w:val="004715C6"/>
    <w:rsid w:val="00473050"/>
    <w:rsid w:val="004733B8"/>
    <w:rsid w:val="004755F7"/>
    <w:rsid w:val="00481D60"/>
    <w:rsid w:val="00482C51"/>
    <w:rsid w:val="00487CC0"/>
    <w:rsid w:val="004914F9"/>
    <w:rsid w:val="004953A6"/>
    <w:rsid w:val="004960A1"/>
    <w:rsid w:val="004A49BF"/>
    <w:rsid w:val="004A51A0"/>
    <w:rsid w:val="004A57C0"/>
    <w:rsid w:val="004A6BB4"/>
    <w:rsid w:val="004A7A92"/>
    <w:rsid w:val="004B076E"/>
    <w:rsid w:val="004B38D7"/>
    <w:rsid w:val="004B5232"/>
    <w:rsid w:val="004B6136"/>
    <w:rsid w:val="004C0DEA"/>
    <w:rsid w:val="004C3239"/>
    <w:rsid w:val="004C5478"/>
    <w:rsid w:val="004C6EE1"/>
    <w:rsid w:val="004D1C6E"/>
    <w:rsid w:val="004D287A"/>
    <w:rsid w:val="004D31C9"/>
    <w:rsid w:val="004D6A35"/>
    <w:rsid w:val="004E512C"/>
    <w:rsid w:val="004E6B79"/>
    <w:rsid w:val="004E7087"/>
    <w:rsid w:val="004F00B7"/>
    <w:rsid w:val="004F20CD"/>
    <w:rsid w:val="004F4251"/>
    <w:rsid w:val="004F69E8"/>
    <w:rsid w:val="00500395"/>
    <w:rsid w:val="0050066A"/>
    <w:rsid w:val="0050184B"/>
    <w:rsid w:val="005022AB"/>
    <w:rsid w:val="00504DA0"/>
    <w:rsid w:val="005056BD"/>
    <w:rsid w:val="00506D38"/>
    <w:rsid w:val="00510EC9"/>
    <w:rsid w:val="005140F7"/>
    <w:rsid w:val="00521961"/>
    <w:rsid w:val="00521968"/>
    <w:rsid w:val="00523DCF"/>
    <w:rsid w:val="005261D6"/>
    <w:rsid w:val="00526360"/>
    <w:rsid w:val="00527F05"/>
    <w:rsid w:val="00533038"/>
    <w:rsid w:val="00533877"/>
    <w:rsid w:val="005360F1"/>
    <w:rsid w:val="005428CE"/>
    <w:rsid w:val="00542DF5"/>
    <w:rsid w:val="00544034"/>
    <w:rsid w:val="00545044"/>
    <w:rsid w:val="00555E83"/>
    <w:rsid w:val="00556070"/>
    <w:rsid w:val="005610B8"/>
    <w:rsid w:val="00561A24"/>
    <w:rsid w:val="0056661B"/>
    <w:rsid w:val="005715CB"/>
    <w:rsid w:val="00571A0A"/>
    <w:rsid w:val="00575ACD"/>
    <w:rsid w:val="0057695A"/>
    <w:rsid w:val="00580941"/>
    <w:rsid w:val="005830D3"/>
    <w:rsid w:val="00583D7B"/>
    <w:rsid w:val="00585B44"/>
    <w:rsid w:val="0059297A"/>
    <w:rsid w:val="005929C5"/>
    <w:rsid w:val="00594036"/>
    <w:rsid w:val="00595413"/>
    <w:rsid w:val="00595C6F"/>
    <w:rsid w:val="0059746D"/>
    <w:rsid w:val="005A3A14"/>
    <w:rsid w:val="005A5388"/>
    <w:rsid w:val="005A76B7"/>
    <w:rsid w:val="005A7C71"/>
    <w:rsid w:val="005B20E9"/>
    <w:rsid w:val="005B33E5"/>
    <w:rsid w:val="005B3C74"/>
    <w:rsid w:val="005B796D"/>
    <w:rsid w:val="005B7DAC"/>
    <w:rsid w:val="005C28E1"/>
    <w:rsid w:val="005C30A2"/>
    <w:rsid w:val="005C351A"/>
    <w:rsid w:val="005D336E"/>
    <w:rsid w:val="005D4EBA"/>
    <w:rsid w:val="005D5717"/>
    <w:rsid w:val="005E0A62"/>
    <w:rsid w:val="005E0E5C"/>
    <w:rsid w:val="005E1118"/>
    <w:rsid w:val="005E1259"/>
    <w:rsid w:val="005F1B76"/>
    <w:rsid w:val="005F2207"/>
    <w:rsid w:val="005F2D95"/>
    <w:rsid w:val="005F7011"/>
    <w:rsid w:val="005F7592"/>
    <w:rsid w:val="00600786"/>
    <w:rsid w:val="006013C4"/>
    <w:rsid w:val="0060207F"/>
    <w:rsid w:val="0060397A"/>
    <w:rsid w:val="00604298"/>
    <w:rsid w:val="006042AD"/>
    <w:rsid w:val="00605038"/>
    <w:rsid w:val="00606140"/>
    <w:rsid w:val="006075AE"/>
    <w:rsid w:val="00607E87"/>
    <w:rsid w:val="0061003D"/>
    <w:rsid w:val="00611556"/>
    <w:rsid w:val="006170BF"/>
    <w:rsid w:val="0061781F"/>
    <w:rsid w:val="0062696F"/>
    <w:rsid w:val="0062755F"/>
    <w:rsid w:val="0063414C"/>
    <w:rsid w:val="00637034"/>
    <w:rsid w:val="00642283"/>
    <w:rsid w:val="00644A37"/>
    <w:rsid w:val="0064512E"/>
    <w:rsid w:val="006473D7"/>
    <w:rsid w:val="00651BC4"/>
    <w:rsid w:val="0065292E"/>
    <w:rsid w:val="00655894"/>
    <w:rsid w:val="00656C0C"/>
    <w:rsid w:val="006575A2"/>
    <w:rsid w:val="00660C82"/>
    <w:rsid w:val="00662802"/>
    <w:rsid w:val="006645BF"/>
    <w:rsid w:val="0066571F"/>
    <w:rsid w:val="006660A0"/>
    <w:rsid w:val="006668FD"/>
    <w:rsid w:val="00666BE4"/>
    <w:rsid w:val="00670A2D"/>
    <w:rsid w:val="006719B7"/>
    <w:rsid w:val="00673DAD"/>
    <w:rsid w:val="00676700"/>
    <w:rsid w:val="0067741A"/>
    <w:rsid w:val="00681396"/>
    <w:rsid w:val="00681CBE"/>
    <w:rsid w:val="006821EA"/>
    <w:rsid w:val="00684CF4"/>
    <w:rsid w:val="006868CC"/>
    <w:rsid w:val="0069001A"/>
    <w:rsid w:val="006902E2"/>
    <w:rsid w:val="00691461"/>
    <w:rsid w:val="00692F9F"/>
    <w:rsid w:val="00696003"/>
    <w:rsid w:val="006A011A"/>
    <w:rsid w:val="006A3375"/>
    <w:rsid w:val="006A425A"/>
    <w:rsid w:val="006A5D2F"/>
    <w:rsid w:val="006A5D48"/>
    <w:rsid w:val="006B1343"/>
    <w:rsid w:val="006B1637"/>
    <w:rsid w:val="006B4E91"/>
    <w:rsid w:val="006B660C"/>
    <w:rsid w:val="006C1DC8"/>
    <w:rsid w:val="006C329D"/>
    <w:rsid w:val="006C4689"/>
    <w:rsid w:val="006C7236"/>
    <w:rsid w:val="006D1810"/>
    <w:rsid w:val="006D1ACF"/>
    <w:rsid w:val="006D1C46"/>
    <w:rsid w:val="006D33CD"/>
    <w:rsid w:val="006D4B8B"/>
    <w:rsid w:val="006E0710"/>
    <w:rsid w:val="006E0C26"/>
    <w:rsid w:val="006E0E76"/>
    <w:rsid w:val="006E4D54"/>
    <w:rsid w:val="006E77FD"/>
    <w:rsid w:val="006E7A42"/>
    <w:rsid w:val="006F018C"/>
    <w:rsid w:val="006F070B"/>
    <w:rsid w:val="006F3D78"/>
    <w:rsid w:val="006F4AEA"/>
    <w:rsid w:val="00701659"/>
    <w:rsid w:val="00702F77"/>
    <w:rsid w:val="00703D8E"/>
    <w:rsid w:val="00704895"/>
    <w:rsid w:val="00707A7A"/>
    <w:rsid w:val="007103D0"/>
    <w:rsid w:val="007118B5"/>
    <w:rsid w:val="007129E8"/>
    <w:rsid w:val="00713F91"/>
    <w:rsid w:val="00715693"/>
    <w:rsid w:val="00722EE9"/>
    <w:rsid w:val="00730AA5"/>
    <w:rsid w:val="0073380C"/>
    <w:rsid w:val="00737C83"/>
    <w:rsid w:val="007402A9"/>
    <w:rsid w:val="00740E29"/>
    <w:rsid w:val="007455E4"/>
    <w:rsid w:val="0074595E"/>
    <w:rsid w:val="00746C18"/>
    <w:rsid w:val="00751177"/>
    <w:rsid w:val="00751BC4"/>
    <w:rsid w:val="0075302D"/>
    <w:rsid w:val="00754B7C"/>
    <w:rsid w:val="007552DB"/>
    <w:rsid w:val="007569D7"/>
    <w:rsid w:val="0075791D"/>
    <w:rsid w:val="00762B7F"/>
    <w:rsid w:val="007659E1"/>
    <w:rsid w:val="00767197"/>
    <w:rsid w:val="00767B92"/>
    <w:rsid w:val="007707DD"/>
    <w:rsid w:val="00771763"/>
    <w:rsid w:val="007729AA"/>
    <w:rsid w:val="0077446A"/>
    <w:rsid w:val="0077672B"/>
    <w:rsid w:val="00783506"/>
    <w:rsid w:val="007858B7"/>
    <w:rsid w:val="0079142D"/>
    <w:rsid w:val="007941D2"/>
    <w:rsid w:val="007954F2"/>
    <w:rsid w:val="0079557B"/>
    <w:rsid w:val="00796A1E"/>
    <w:rsid w:val="007A11F2"/>
    <w:rsid w:val="007A4F1C"/>
    <w:rsid w:val="007A5512"/>
    <w:rsid w:val="007A748D"/>
    <w:rsid w:val="007B0B7D"/>
    <w:rsid w:val="007B69FE"/>
    <w:rsid w:val="007B7210"/>
    <w:rsid w:val="007B7424"/>
    <w:rsid w:val="007C28AD"/>
    <w:rsid w:val="007C2C38"/>
    <w:rsid w:val="007C31F1"/>
    <w:rsid w:val="007C3F18"/>
    <w:rsid w:val="007C6D80"/>
    <w:rsid w:val="007D7ED6"/>
    <w:rsid w:val="007E0038"/>
    <w:rsid w:val="007E1339"/>
    <w:rsid w:val="007E1480"/>
    <w:rsid w:val="007E3060"/>
    <w:rsid w:val="007E3A74"/>
    <w:rsid w:val="007E3A79"/>
    <w:rsid w:val="007E431C"/>
    <w:rsid w:val="007F0BEF"/>
    <w:rsid w:val="007F309F"/>
    <w:rsid w:val="007F3EA6"/>
    <w:rsid w:val="007F400B"/>
    <w:rsid w:val="007F6194"/>
    <w:rsid w:val="007F7E24"/>
    <w:rsid w:val="00802460"/>
    <w:rsid w:val="00803447"/>
    <w:rsid w:val="00806A15"/>
    <w:rsid w:val="008074D3"/>
    <w:rsid w:val="0081088C"/>
    <w:rsid w:val="00821F58"/>
    <w:rsid w:val="00823949"/>
    <w:rsid w:val="0082614B"/>
    <w:rsid w:val="008273B7"/>
    <w:rsid w:val="00832082"/>
    <w:rsid w:val="0083395D"/>
    <w:rsid w:val="00833FAF"/>
    <w:rsid w:val="00834796"/>
    <w:rsid w:val="00835F8F"/>
    <w:rsid w:val="00842E7A"/>
    <w:rsid w:val="008441E2"/>
    <w:rsid w:val="00844A50"/>
    <w:rsid w:val="00845DA0"/>
    <w:rsid w:val="00846D00"/>
    <w:rsid w:val="0084747A"/>
    <w:rsid w:val="0085399C"/>
    <w:rsid w:val="00856210"/>
    <w:rsid w:val="008574D1"/>
    <w:rsid w:val="00862421"/>
    <w:rsid w:val="00863E89"/>
    <w:rsid w:val="008644EB"/>
    <w:rsid w:val="0087087B"/>
    <w:rsid w:val="0087278D"/>
    <w:rsid w:val="008737D3"/>
    <w:rsid w:val="00873FB6"/>
    <w:rsid w:val="008758A8"/>
    <w:rsid w:val="008776D2"/>
    <w:rsid w:val="0088562D"/>
    <w:rsid w:val="00886142"/>
    <w:rsid w:val="00887E86"/>
    <w:rsid w:val="008920B2"/>
    <w:rsid w:val="00895F86"/>
    <w:rsid w:val="008A1D81"/>
    <w:rsid w:val="008A26D5"/>
    <w:rsid w:val="008A29ED"/>
    <w:rsid w:val="008A4723"/>
    <w:rsid w:val="008A6628"/>
    <w:rsid w:val="008B2D77"/>
    <w:rsid w:val="008B3661"/>
    <w:rsid w:val="008B4409"/>
    <w:rsid w:val="008C1292"/>
    <w:rsid w:val="008C2981"/>
    <w:rsid w:val="008C5788"/>
    <w:rsid w:val="008C5A75"/>
    <w:rsid w:val="008C68C2"/>
    <w:rsid w:val="008D04B0"/>
    <w:rsid w:val="008D10B4"/>
    <w:rsid w:val="008D277A"/>
    <w:rsid w:val="008D27E7"/>
    <w:rsid w:val="008D48D9"/>
    <w:rsid w:val="008D4E68"/>
    <w:rsid w:val="008F0830"/>
    <w:rsid w:val="008F0BE6"/>
    <w:rsid w:val="008F1E52"/>
    <w:rsid w:val="008F3028"/>
    <w:rsid w:val="008F309B"/>
    <w:rsid w:val="008F4268"/>
    <w:rsid w:val="008F629B"/>
    <w:rsid w:val="008F6B7E"/>
    <w:rsid w:val="00902916"/>
    <w:rsid w:val="00903D86"/>
    <w:rsid w:val="00904A46"/>
    <w:rsid w:val="00906097"/>
    <w:rsid w:val="009068E7"/>
    <w:rsid w:val="00911C6D"/>
    <w:rsid w:val="00914235"/>
    <w:rsid w:val="00915AEB"/>
    <w:rsid w:val="00916450"/>
    <w:rsid w:val="00916B8B"/>
    <w:rsid w:val="00916BE3"/>
    <w:rsid w:val="00916BEA"/>
    <w:rsid w:val="00921075"/>
    <w:rsid w:val="009266FE"/>
    <w:rsid w:val="009300E0"/>
    <w:rsid w:val="00933273"/>
    <w:rsid w:val="00934536"/>
    <w:rsid w:val="00934720"/>
    <w:rsid w:val="0094005E"/>
    <w:rsid w:val="0094266F"/>
    <w:rsid w:val="009508DE"/>
    <w:rsid w:val="009510F2"/>
    <w:rsid w:val="00952BEA"/>
    <w:rsid w:val="00954515"/>
    <w:rsid w:val="0095549D"/>
    <w:rsid w:val="00955E4D"/>
    <w:rsid w:val="00957471"/>
    <w:rsid w:val="00962373"/>
    <w:rsid w:val="009706DE"/>
    <w:rsid w:val="009708A6"/>
    <w:rsid w:val="00972B8B"/>
    <w:rsid w:val="00973198"/>
    <w:rsid w:val="00981476"/>
    <w:rsid w:val="009822D7"/>
    <w:rsid w:val="00982C9C"/>
    <w:rsid w:val="009850D2"/>
    <w:rsid w:val="00985671"/>
    <w:rsid w:val="00987F36"/>
    <w:rsid w:val="00990153"/>
    <w:rsid w:val="009939B9"/>
    <w:rsid w:val="00993B6D"/>
    <w:rsid w:val="00994E49"/>
    <w:rsid w:val="009961FA"/>
    <w:rsid w:val="009A21CB"/>
    <w:rsid w:val="009A56A2"/>
    <w:rsid w:val="009A6500"/>
    <w:rsid w:val="009B0410"/>
    <w:rsid w:val="009B28C8"/>
    <w:rsid w:val="009B2E6A"/>
    <w:rsid w:val="009B34AE"/>
    <w:rsid w:val="009B79CE"/>
    <w:rsid w:val="009C1246"/>
    <w:rsid w:val="009C1E1E"/>
    <w:rsid w:val="009C2885"/>
    <w:rsid w:val="009C5196"/>
    <w:rsid w:val="009C75C4"/>
    <w:rsid w:val="009D08C0"/>
    <w:rsid w:val="009D0E8C"/>
    <w:rsid w:val="009D2F7C"/>
    <w:rsid w:val="009D492B"/>
    <w:rsid w:val="009D4BBD"/>
    <w:rsid w:val="009D721C"/>
    <w:rsid w:val="009D7B7B"/>
    <w:rsid w:val="009E0732"/>
    <w:rsid w:val="009E57C3"/>
    <w:rsid w:val="009E6274"/>
    <w:rsid w:val="009F3BDE"/>
    <w:rsid w:val="009F5A8C"/>
    <w:rsid w:val="009F6794"/>
    <w:rsid w:val="00A05409"/>
    <w:rsid w:val="00A064D7"/>
    <w:rsid w:val="00A07AC4"/>
    <w:rsid w:val="00A07B27"/>
    <w:rsid w:val="00A116FD"/>
    <w:rsid w:val="00A12368"/>
    <w:rsid w:val="00A16B8A"/>
    <w:rsid w:val="00A1753A"/>
    <w:rsid w:val="00A20560"/>
    <w:rsid w:val="00A226AC"/>
    <w:rsid w:val="00A243A0"/>
    <w:rsid w:val="00A24AA7"/>
    <w:rsid w:val="00A25742"/>
    <w:rsid w:val="00A26748"/>
    <w:rsid w:val="00A26952"/>
    <w:rsid w:val="00A26DB1"/>
    <w:rsid w:val="00A3307E"/>
    <w:rsid w:val="00A359EC"/>
    <w:rsid w:val="00A3665C"/>
    <w:rsid w:val="00A37A11"/>
    <w:rsid w:val="00A44000"/>
    <w:rsid w:val="00A51905"/>
    <w:rsid w:val="00A54E6E"/>
    <w:rsid w:val="00A54E79"/>
    <w:rsid w:val="00A55F91"/>
    <w:rsid w:val="00A56E77"/>
    <w:rsid w:val="00A60769"/>
    <w:rsid w:val="00A6242A"/>
    <w:rsid w:val="00A62A42"/>
    <w:rsid w:val="00A62CBF"/>
    <w:rsid w:val="00A6396F"/>
    <w:rsid w:val="00A63BCB"/>
    <w:rsid w:val="00A64678"/>
    <w:rsid w:val="00A6593F"/>
    <w:rsid w:val="00A70654"/>
    <w:rsid w:val="00A70E48"/>
    <w:rsid w:val="00A711F3"/>
    <w:rsid w:val="00A71291"/>
    <w:rsid w:val="00A721F2"/>
    <w:rsid w:val="00A72495"/>
    <w:rsid w:val="00A7309A"/>
    <w:rsid w:val="00A7715A"/>
    <w:rsid w:val="00A811AF"/>
    <w:rsid w:val="00A83A9E"/>
    <w:rsid w:val="00A84585"/>
    <w:rsid w:val="00A9105A"/>
    <w:rsid w:val="00A91844"/>
    <w:rsid w:val="00A91C97"/>
    <w:rsid w:val="00A93FED"/>
    <w:rsid w:val="00A94AA6"/>
    <w:rsid w:val="00A9759A"/>
    <w:rsid w:val="00A97779"/>
    <w:rsid w:val="00A97B88"/>
    <w:rsid w:val="00AA0933"/>
    <w:rsid w:val="00AA17DD"/>
    <w:rsid w:val="00AA2CDD"/>
    <w:rsid w:val="00AB0582"/>
    <w:rsid w:val="00AB2129"/>
    <w:rsid w:val="00AB33BE"/>
    <w:rsid w:val="00AB3B08"/>
    <w:rsid w:val="00AB4A58"/>
    <w:rsid w:val="00AB72BF"/>
    <w:rsid w:val="00AB775E"/>
    <w:rsid w:val="00AC1C31"/>
    <w:rsid w:val="00AC236C"/>
    <w:rsid w:val="00AC44B9"/>
    <w:rsid w:val="00AC4C25"/>
    <w:rsid w:val="00AC5539"/>
    <w:rsid w:val="00AC72A8"/>
    <w:rsid w:val="00AC7A8F"/>
    <w:rsid w:val="00AD0962"/>
    <w:rsid w:val="00AD2D86"/>
    <w:rsid w:val="00AD3234"/>
    <w:rsid w:val="00AD66FC"/>
    <w:rsid w:val="00AD75C0"/>
    <w:rsid w:val="00AD782F"/>
    <w:rsid w:val="00AE0B61"/>
    <w:rsid w:val="00AE12FD"/>
    <w:rsid w:val="00AE17B7"/>
    <w:rsid w:val="00AE6331"/>
    <w:rsid w:val="00AE7505"/>
    <w:rsid w:val="00AE7E69"/>
    <w:rsid w:val="00AF2C55"/>
    <w:rsid w:val="00AF7EA4"/>
    <w:rsid w:val="00B029FC"/>
    <w:rsid w:val="00B02FAC"/>
    <w:rsid w:val="00B046B7"/>
    <w:rsid w:val="00B0752B"/>
    <w:rsid w:val="00B12924"/>
    <w:rsid w:val="00B229D1"/>
    <w:rsid w:val="00B244E1"/>
    <w:rsid w:val="00B25807"/>
    <w:rsid w:val="00B26A07"/>
    <w:rsid w:val="00B26BF0"/>
    <w:rsid w:val="00B300F8"/>
    <w:rsid w:val="00B30290"/>
    <w:rsid w:val="00B30C4E"/>
    <w:rsid w:val="00B3331C"/>
    <w:rsid w:val="00B3605B"/>
    <w:rsid w:val="00B4025A"/>
    <w:rsid w:val="00B44A45"/>
    <w:rsid w:val="00B469A3"/>
    <w:rsid w:val="00B47804"/>
    <w:rsid w:val="00B53975"/>
    <w:rsid w:val="00B53990"/>
    <w:rsid w:val="00B61EE3"/>
    <w:rsid w:val="00B65E1C"/>
    <w:rsid w:val="00B712AC"/>
    <w:rsid w:val="00B715DC"/>
    <w:rsid w:val="00B7266B"/>
    <w:rsid w:val="00B72CAE"/>
    <w:rsid w:val="00B77A23"/>
    <w:rsid w:val="00B82700"/>
    <w:rsid w:val="00B83C56"/>
    <w:rsid w:val="00B84529"/>
    <w:rsid w:val="00B85B4F"/>
    <w:rsid w:val="00B85CB6"/>
    <w:rsid w:val="00B86098"/>
    <w:rsid w:val="00B92E81"/>
    <w:rsid w:val="00B93F3E"/>
    <w:rsid w:val="00B965FB"/>
    <w:rsid w:val="00BA06AD"/>
    <w:rsid w:val="00BA5D74"/>
    <w:rsid w:val="00BA63DE"/>
    <w:rsid w:val="00BA7BD6"/>
    <w:rsid w:val="00BB22E8"/>
    <w:rsid w:val="00BB3DA5"/>
    <w:rsid w:val="00BB418E"/>
    <w:rsid w:val="00BB503B"/>
    <w:rsid w:val="00BB79B0"/>
    <w:rsid w:val="00BC27DD"/>
    <w:rsid w:val="00BC2DA4"/>
    <w:rsid w:val="00BC524D"/>
    <w:rsid w:val="00BC6319"/>
    <w:rsid w:val="00BD131B"/>
    <w:rsid w:val="00BD1A4F"/>
    <w:rsid w:val="00BD1F6A"/>
    <w:rsid w:val="00BD20FB"/>
    <w:rsid w:val="00BD3184"/>
    <w:rsid w:val="00BD4000"/>
    <w:rsid w:val="00BD5759"/>
    <w:rsid w:val="00BD5A62"/>
    <w:rsid w:val="00BE1EE5"/>
    <w:rsid w:val="00BE28F2"/>
    <w:rsid w:val="00BE78A2"/>
    <w:rsid w:val="00BF1009"/>
    <w:rsid w:val="00BF1184"/>
    <w:rsid w:val="00BF1672"/>
    <w:rsid w:val="00BF25A9"/>
    <w:rsid w:val="00BF46B8"/>
    <w:rsid w:val="00BF5064"/>
    <w:rsid w:val="00BF5BDE"/>
    <w:rsid w:val="00BF5E8A"/>
    <w:rsid w:val="00BF7C2D"/>
    <w:rsid w:val="00BF7D04"/>
    <w:rsid w:val="00C008B1"/>
    <w:rsid w:val="00C0321D"/>
    <w:rsid w:val="00C04CB6"/>
    <w:rsid w:val="00C0527D"/>
    <w:rsid w:val="00C05B34"/>
    <w:rsid w:val="00C0794D"/>
    <w:rsid w:val="00C10967"/>
    <w:rsid w:val="00C125B3"/>
    <w:rsid w:val="00C129CE"/>
    <w:rsid w:val="00C13DB2"/>
    <w:rsid w:val="00C2186E"/>
    <w:rsid w:val="00C2366B"/>
    <w:rsid w:val="00C25F51"/>
    <w:rsid w:val="00C27324"/>
    <w:rsid w:val="00C2747B"/>
    <w:rsid w:val="00C27776"/>
    <w:rsid w:val="00C301C0"/>
    <w:rsid w:val="00C3066E"/>
    <w:rsid w:val="00C37285"/>
    <w:rsid w:val="00C4663C"/>
    <w:rsid w:val="00C51271"/>
    <w:rsid w:val="00C53C47"/>
    <w:rsid w:val="00C5771D"/>
    <w:rsid w:val="00C60ADC"/>
    <w:rsid w:val="00C633BA"/>
    <w:rsid w:val="00C648C3"/>
    <w:rsid w:val="00C65FD9"/>
    <w:rsid w:val="00C67916"/>
    <w:rsid w:val="00C67D07"/>
    <w:rsid w:val="00C7061B"/>
    <w:rsid w:val="00C7350A"/>
    <w:rsid w:val="00C77572"/>
    <w:rsid w:val="00C77921"/>
    <w:rsid w:val="00C837D3"/>
    <w:rsid w:val="00C84391"/>
    <w:rsid w:val="00C847CA"/>
    <w:rsid w:val="00C908B7"/>
    <w:rsid w:val="00C91680"/>
    <w:rsid w:val="00C9507A"/>
    <w:rsid w:val="00CA3A2B"/>
    <w:rsid w:val="00CA3F53"/>
    <w:rsid w:val="00CA4783"/>
    <w:rsid w:val="00CA4ED3"/>
    <w:rsid w:val="00CA740A"/>
    <w:rsid w:val="00CA75FB"/>
    <w:rsid w:val="00CB0381"/>
    <w:rsid w:val="00CB07D1"/>
    <w:rsid w:val="00CB0C1A"/>
    <w:rsid w:val="00CB161C"/>
    <w:rsid w:val="00CB1D9F"/>
    <w:rsid w:val="00CB542D"/>
    <w:rsid w:val="00CB7007"/>
    <w:rsid w:val="00CC2C66"/>
    <w:rsid w:val="00CC4FF9"/>
    <w:rsid w:val="00CD0493"/>
    <w:rsid w:val="00CD11B7"/>
    <w:rsid w:val="00CD1C48"/>
    <w:rsid w:val="00CD1FF7"/>
    <w:rsid w:val="00CD3BF9"/>
    <w:rsid w:val="00CD445B"/>
    <w:rsid w:val="00CE17C1"/>
    <w:rsid w:val="00CE1C4D"/>
    <w:rsid w:val="00CE67CB"/>
    <w:rsid w:val="00CE6C99"/>
    <w:rsid w:val="00CF0A37"/>
    <w:rsid w:val="00CF37F6"/>
    <w:rsid w:val="00CF426D"/>
    <w:rsid w:val="00CF590E"/>
    <w:rsid w:val="00CF7119"/>
    <w:rsid w:val="00D02133"/>
    <w:rsid w:val="00D030DD"/>
    <w:rsid w:val="00D03D70"/>
    <w:rsid w:val="00D10BBE"/>
    <w:rsid w:val="00D11FA9"/>
    <w:rsid w:val="00D14ECB"/>
    <w:rsid w:val="00D1692E"/>
    <w:rsid w:val="00D16B1D"/>
    <w:rsid w:val="00D20DD4"/>
    <w:rsid w:val="00D21F15"/>
    <w:rsid w:val="00D23BDF"/>
    <w:rsid w:val="00D25662"/>
    <w:rsid w:val="00D321FD"/>
    <w:rsid w:val="00D32B74"/>
    <w:rsid w:val="00D32C00"/>
    <w:rsid w:val="00D341D4"/>
    <w:rsid w:val="00D35E34"/>
    <w:rsid w:val="00D375EE"/>
    <w:rsid w:val="00D42690"/>
    <w:rsid w:val="00D4459F"/>
    <w:rsid w:val="00D44830"/>
    <w:rsid w:val="00D47197"/>
    <w:rsid w:val="00D54A98"/>
    <w:rsid w:val="00D5580C"/>
    <w:rsid w:val="00D55B9A"/>
    <w:rsid w:val="00D56924"/>
    <w:rsid w:val="00D5692B"/>
    <w:rsid w:val="00D621CB"/>
    <w:rsid w:val="00D6331B"/>
    <w:rsid w:val="00D65903"/>
    <w:rsid w:val="00D65DB7"/>
    <w:rsid w:val="00D718F4"/>
    <w:rsid w:val="00D73A56"/>
    <w:rsid w:val="00D73B43"/>
    <w:rsid w:val="00D74B30"/>
    <w:rsid w:val="00D7525F"/>
    <w:rsid w:val="00D7529F"/>
    <w:rsid w:val="00D7781D"/>
    <w:rsid w:val="00D77A62"/>
    <w:rsid w:val="00D80182"/>
    <w:rsid w:val="00D87A89"/>
    <w:rsid w:val="00D902F2"/>
    <w:rsid w:val="00D91396"/>
    <w:rsid w:val="00D93FAE"/>
    <w:rsid w:val="00D95A91"/>
    <w:rsid w:val="00D961A4"/>
    <w:rsid w:val="00D97910"/>
    <w:rsid w:val="00DA061A"/>
    <w:rsid w:val="00DA0929"/>
    <w:rsid w:val="00DA2928"/>
    <w:rsid w:val="00DA4824"/>
    <w:rsid w:val="00DA77A6"/>
    <w:rsid w:val="00DA7A0C"/>
    <w:rsid w:val="00DB03C2"/>
    <w:rsid w:val="00DB0B55"/>
    <w:rsid w:val="00DB178C"/>
    <w:rsid w:val="00DB49FE"/>
    <w:rsid w:val="00DC02F7"/>
    <w:rsid w:val="00DC0CC5"/>
    <w:rsid w:val="00DC4178"/>
    <w:rsid w:val="00DD0657"/>
    <w:rsid w:val="00DD09A2"/>
    <w:rsid w:val="00DD4943"/>
    <w:rsid w:val="00DD49D7"/>
    <w:rsid w:val="00DD4EA6"/>
    <w:rsid w:val="00DD67AC"/>
    <w:rsid w:val="00DE0BCF"/>
    <w:rsid w:val="00DE1434"/>
    <w:rsid w:val="00DE1971"/>
    <w:rsid w:val="00DE3287"/>
    <w:rsid w:val="00DE45D5"/>
    <w:rsid w:val="00DE5085"/>
    <w:rsid w:val="00DE5ACB"/>
    <w:rsid w:val="00DE5D04"/>
    <w:rsid w:val="00DE5DAB"/>
    <w:rsid w:val="00DF100E"/>
    <w:rsid w:val="00DF2503"/>
    <w:rsid w:val="00DF32F6"/>
    <w:rsid w:val="00DF6AE7"/>
    <w:rsid w:val="00E025CF"/>
    <w:rsid w:val="00E0415B"/>
    <w:rsid w:val="00E0425C"/>
    <w:rsid w:val="00E12131"/>
    <w:rsid w:val="00E17F71"/>
    <w:rsid w:val="00E20111"/>
    <w:rsid w:val="00E2126C"/>
    <w:rsid w:val="00E2324E"/>
    <w:rsid w:val="00E26102"/>
    <w:rsid w:val="00E27BDD"/>
    <w:rsid w:val="00E308E5"/>
    <w:rsid w:val="00E351F7"/>
    <w:rsid w:val="00E450E2"/>
    <w:rsid w:val="00E4724E"/>
    <w:rsid w:val="00E505C8"/>
    <w:rsid w:val="00E518B0"/>
    <w:rsid w:val="00E5653A"/>
    <w:rsid w:val="00E56664"/>
    <w:rsid w:val="00E61358"/>
    <w:rsid w:val="00E6209A"/>
    <w:rsid w:val="00E63EAC"/>
    <w:rsid w:val="00E64F79"/>
    <w:rsid w:val="00E652D2"/>
    <w:rsid w:val="00E66D60"/>
    <w:rsid w:val="00E66F30"/>
    <w:rsid w:val="00E67D76"/>
    <w:rsid w:val="00E71108"/>
    <w:rsid w:val="00E71CA2"/>
    <w:rsid w:val="00E755F6"/>
    <w:rsid w:val="00E766DC"/>
    <w:rsid w:val="00E772A5"/>
    <w:rsid w:val="00E776C9"/>
    <w:rsid w:val="00E80A70"/>
    <w:rsid w:val="00E82688"/>
    <w:rsid w:val="00E82691"/>
    <w:rsid w:val="00E90267"/>
    <w:rsid w:val="00E905DB"/>
    <w:rsid w:val="00E9424A"/>
    <w:rsid w:val="00E95A3A"/>
    <w:rsid w:val="00E976DA"/>
    <w:rsid w:val="00EA08F4"/>
    <w:rsid w:val="00EA129B"/>
    <w:rsid w:val="00EA230C"/>
    <w:rsid w:val="00EB093B"/>
    <w:rsid w:val="00EB25E7"/>
    <w:rsid w:val="00EB2DA6"/>
    <w:rsid w:val="00EC383C"/>
    <w:rsid w:val="00EC537D"/>
    <w:rsid w:val="00EC5BD3"/>
    <w:rsid w:val="00EC7DE3"/>
    <w:rsid w:val="00EC7FA2"/>
    <w:rsid w:val="00ED4C63"/>
    <w:rsid w:val="00ED4EC1"/>
    <w:rsid w:val="00ED587F"/>
    <w:rsid w:val="00ED5E65"/>
    <w:rsid w:val="00ED6A03"/>
    <w:rsid w:val="00ED7464"/>
    <w:rsid w:val="00ED7D4E"/>
    <w:rsid w:val="00EE2168"/>
    <w:rsid w:val="00EE2B42"/>
    <w:rsid w:val="00EE2DAE"/>
    <w:rsid w:val="00EE53EA"/>
    <w:rsid w:val="00EF16D6"/>
    <w:rsid w:val="00EF27B5"/>
    <w:rsid w:val="00EF7193"/>
    <w:rsid w:val="00F01998"/>
    <w:rsid w:val="00F02E8B"/>
    <w:rsid w:val="00F038C6"/>
    <w:rsid w:val="00F0792E"/>
    <w:rsid w:val="00F124EB"/>
    <w:rsid w:val="00F14B43"/>
    <w:rsid w:val="00F216F7"/>
    <w:rsid w:val="00F22149"/>
    <w:rsid w:val="00F230A8"/>
    <w:rsid w:val="00F2343B"/>
    <w:rsid w:val="00F24463"/>
    <w:rsid w:val="00F25CDF"/>
    <w:rsid w:val="00F3183A"/>
    <w:rsid w:val="00F33AA8"/>
    <w:rsid w:val="00F34476"/>
    <w:rsid w:val="00F42F7C"/>
    <w:rsid w:val="00F4311A"/>
    <w:rsid w:val="00F450E7"/>
    <w:rsid w:val="00F45F07"/>
    <w:rsid w:val="00F467BF"/>
    <w:rsid w:val="00F46DB5"/>
    <w:rsid w:val="00F476B1"/>
    <w:rsid w:val="00F517D4"/>
    <w:rsid w:val="00F536E9"/>
    <w:rsid w:val="00F53F09"/>
    <w:rsid w:val="00F53FE4"/>
    <w:rsid w:val="00F54624"/>
    <w:rsid w:val="00F54817"/>
    <w:rsid w:val="00F5709C"/>
    <w:rsid w:val="00F619C1"/>
    <w:rsid w:val="00F63C6C"/>
    <w:rsid w:val="00F65138"/>
    <w:rsid w:val="00F6688B"/>
    <w:rsid w:val="00F671C9"/>
    <w:rsid w:val="00F67301"/>
    <w:rsid w:val="00F67C7F"/>
    <w:rsid w:val="00F71388"/>
    <w:rsid w:val="00F71950"/>
    <w:rsid w:val="00F74292"/>
    <w:rsid w:val="00F74B20"/>
    <w:rsid w:val="00F7529F"/>
    <w:rsid w:val="00F75842"/>
    <w:rsid w:val="00F7715C"/>
    <w:rsid w:val="00F800F5"/>
    <w:rsid w:val="00F80C51"/>
    <w:rsid w:val="00F81E05"/>
    <w:rsid w:val="00F844B3"/>
    <w:rsid w:val="00F848C1"/>
    <w:rsid w:val="00F85834"/>
    <w:rsid w:val="00F90C7A"/>
    <w:rsid w:val="00F911F9"/>
    <w:rsid w:val="00F913D1"/>
    <w:rsid w:val="00F92347"/>
    <w:rsid w:val="00F93B22"/>
    <w:rsid w:val="00F94459"/>
    <w:rsid w:val="00F95023"/>
    <w:rsid w:val="00FA0904"/>
    <w:rsid w:val="00FA123F"/>
    <w:rsid w:val="00FA1429"/>
    <w:rsid w:val="00FA1BBC"/>
    <w:rsid w:val="00FA4BCA"/>
    <w:rsid w:val="00FA5499"/>
    <w:rsid w:val="00FA59A0"/>
    <w:rsid w:val="00FB158B"/>
    <w:rsid w:val="00FB396D"/>
    <w:rsid w:val="00FB63A5"/>
    <w:rsid w:val="00FB6CFD"/>
    <w:rsid w:val="00FB7590"/>
    <w:rsid w:val="00FC0A33"/>
    <w:rsid w:val="00FC0AF2"/>
    <w:rsid w:val="00FC5514"/>
    <w:rsid w:val="00FC613D"/>
    <w:rsid w:val="00FC6EFE"/>
    <w:rsid w:val="00FD11AB"/>
    <w:rsid w:val="00FD1A84"/>
    <w:rsid w:val="00FD2CC6"/>
    <w:rsid w:val="00FD3364"/>
    <w:rsid w:val="00FD3743"/>
    <w:rsid w:val="00FD60E3"/>
    <w:rsid w:val="00FD6700"/>
    <w:rsid w:val="00FD7A78"/>
    <w:rsid w:val="00FE1981"/>
    <w:rsid w:val="00FE239B"/>
    <w:rsid w:val="00FE2AE7"/>
    <w:rsid w:val="00FE367C"/>
    <w:rsid w:val="00FE6207"/>
    <w:rsid w:val="00FF62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179C"/>
  <w15:chartTrackingRefBased/>
  <w15:docId w15:val="{3CC784EA-6821-410B-B384-8C60E9FF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9"/>
    <w:pPr>
      <w:spacing w:after="120" w:line="240" w:lineRule="auto"/>
    </w:pPr>
  </w:style>
  <w:style w:type="paragraph" w:styleId="Heading1">
    <w:name w:val="heading 1"/>
    <w:basedOn w:val="Normal"/>
    <w:next w:val="Normal"/>
    <w:link w:val="Heading1Char"/>
    <w:uiPriority w:val="9"/>
    <w:qFormat/>
    <w:rsid w:val="004C6EE1"/>
    <w:pPr>
      <w:keepNext/>
      <w:keepLines/>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CA75FB"/>
    <w:pPr>
      <w:keepNext/>
      <w:keepLines/>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CA75FB"/>
    <w:pPr>
      <w:keepNext/>
      <w:keepLines/>
      <w:spacing w:before="40" w:after="0"/>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CA75FB"/>
    <w:pPr>
      <w:keepNext/>
      <w:keepLines/>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CA75FB"/>
    <w:pPr>
      <w:keepNext/>
      <w:keepLines/>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semiHidden/>
    <w:unhideWhenUsed/>
    <w:qFormat/>
    <w:rsid w:val="00CA75FB"/>
    <w:pPr>
      <w:keepNext/>
      <w:keepLines/>
      <w:spacing w:before="40" w:after="0"/>
      <w:outlineLvl w:val="5"/>
    </w:pPr>
    <w:rPr>
      <w:rFonts w:asciiTheme="minorHAnsi" w:eastAsiaTheme="majorEastAsia" w:hAnsiTheme="minorHAnsi" w:cstheme="majorBidi"/>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E1"/>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CA75FB"/>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CA75FB"/>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CA75FB"/>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CA75FB"/>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CA75FB"/>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CA75FB"/>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CA75FB"/>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4715C6"/>
    <w:pPr>
      <w:outlineLvl w:val="9"/>
    </w:pPr>
    <w:rPr>
      <w:lang w:val="en-US" w:eastAsia="en-US"/>
    </w:rPr>
  </w:style>
  <w:style w:type="paragraph" w:styleId="TOC1">
    <w:name w:val="toc 1"/>
    <w:basedOn w:val="Normal"/>
    <w:next w:val="Normal"/>
    <w:autoRedefine/>
    <w:uiPriority w:val="39"/>
    <w:unhideWhenUsed/>
    <w:rsid w:val="004C6EE1"/>
    <w:pPr>
      <w:tabs>
        <w:tab w:val="right" w:leader="dot" w:pos="10194"/>
      </w:tabs>
      <w:spacing w:after="100"/>
    </w:pPr>
    <w:rPr>
      <w:noProof/>
      <w:color w:val="004990"/>
    </w:rPr>
  </w:style>
  <w:style w:type="paragraph" w:styleId="TOC2">
    <w:name w:val="toc 2"/>
    <w:basedOn w:val="Normal"/>
    <w:next w:val="Normal"/>
    <w:autoRedefine/>
    <w:uiPriority w:val="39"/>
    <w:unhideWhenUsed/>
    <w:rsid w:val="00DD4EA6"/>
    <w:pPr>
      <w:tabs>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CA75FB"/>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2E4DCB"/>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07CC3"/>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07CC3"/>
      </w:rPr>
      <w:tblPr/>
      <w:tcPr>
        <w:tcBorders>
          <w:top w:val="single" w:sz="8" w:space="0" w:color="0F4B8F"/>
          <w:left w:val="nil"/>
          <w:bottom w:val="single" w:sz="8" w:space="0" w:color="0F4B8F"/>
          <w:right w:val="nil"/>
          <w:insideH w:val="nil"/>
          <w:insideV w:val="nil"/>
        </w:tcBorders>
      </w:tcPr>
    </w:tblStylePr>
    <w:tblStylePr w:type="firstCol">
      <w:rPr>
        <w:b w:val="0"/>
        <w:bCs/>
        <w:color w:val="007CC3"/>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2E4DCB"/>
    <w:rPr>
      <w:color w:val="auto"/>
    </w:rPr>
    <w:tblPr>
      <w:tblBorders>
        <w:top w:val="none" w:sz="0" w:space="0" w:color="auto"/>
        <w:bottom w:val="none" w:sz="0" w:space="0" w:color="auto"/>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semiHidden/>
    <w:rsid w:val="00CA75FB"/>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CA75FB"/>
    <w:pPr>
      <w:numPr>
        <w:numId w:val="1"/>
      </w:numPr>
      <w:spacing w:before="40" w:after="40"/>
    </w:pPr>
    <w:rPr>
      <w:color w:val="000000" w:themeColor="text1"/>
      <w:sz w:val="20"/>
      <w:szCs w:val="20"/>
    </w:rPr>
  </w:style>
  <w:style w:type="paragraph" w:customStyle="1" w:styleId="NumberedListBP">
    <w:name w:val="Numbered List (BP)"/>
    <w:basedOn w:val="ListParagraph"/>
    <w:link w:val="NumberedListBPChar"/>
    <w:qFormat/>
    <w:rsid w:val="000A7229"/>
    <w:pPr>
      <w:numPr>
        <w:numId w:val="3"/>
      </w:numPr>
    </w:pPr>
    <w:rPr>
      <w:noProof/>
      <w:lang w:eastAsia="en-GB"/>
    </w:rPr>
  </w:style>
  <w:style w:type="character" w:customStyle="1" w:styleId="ListParagraphChar">
    <w:name w:val="List Paragraph Char"/>
    <w:basedOn w:val="DefaultParagraphFont"/>
    <w:link w:val="ListParagraph"/>
    <w:uiPriority w:val="34"/>
    <w:rsid w:val="000C047C"/>
  </w:style>
  <w:style w:type="character" w:customStyle="1" w:styleId="EnclosedNumberedListegtextboxortableChar">
    <w:name w:val="Enclosed Numbered List (e.g. textbox or table) Char"/>
    <w:basedOn w:val="ListParagraphChar"/>
    <w:link w:val="EnclosedNumberedListegtextboxortable"/>
    <w:rsid w:val="001C6799"/>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0A7229"/>
    <w:pPr>
      <w:numPr>
        <w:numId w:val="6"/>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CA75FB"/>
    <w:pPr>
      <w:numPr>
        <w:numId w:val="7"/>
      </w:numPr>
    </w:pPr>
  </w:style>
  <w:style w:type="character" w:customStyle="1" w:styleId="EnclosedBulletListegtextboxortableChar">
    <w:name w:val="Enclosed Bullet List (e.g. textbox or table) Char"/>
    <w:basedOn w:val="EnclosedNumberedListegtextboxortableChar"/>
    <w:link w:val="EnclosedBulletListegtextboxortable"/>
    <w:rsid w:val="001C6799"/>
    <w:rPr>
      <w:color w:val="000000" w:themeColor="text1"/>
      <w:sz w:val="20"/>
      <w:szCs w:val="20"/>
    </w:rPr>
  </w:style>
  <w:style w:type="paragraph" w:customStyle="1" w:styleId="EnclosedText">
    <w:name w:val="Enclosed Text"/>
    <w:basedOn w:val="Normal"/>
    <w:link w:val="EnclosedTextChar"/>
    <w:qFormat/>
    <w:rsid w:val="002F682C"/>
    <w:pPr>
      <w:spacing w:after="80"/>
    </w:pPr>
    <w:rPr>
      <w:sz w:val="20"/>
    </w:rPr>
  </w:style>
  <w:style w:type="character" w:customStyle="1" w:styleId="EnclosedTextChar">
    <w:name w:val="Enclosed Text Char"/>
    <w:basedOn w:val="DefaultParagraphFont"/>
    <w:link w:val="EnclosedText"/>
    <w:rsid w:val="002F682C"/>
    <w:rPr>
      <w:sz w:val="20"/>
    </w:rPr>
  </w:style>
  <w:style w:type="paragraph" w:styleId="NormalWeb">
    <w:name w:val="Normal (Web)"/>
    <w:basedOn w:val="Normal"/>
    <w:uiPriority w:val="99"/>
    <w:semiHidden/>
    <w:unhideWhenUsed/>
    <w:rsid w:val="004733B8"/>
    <w:pPr>
      <w:spacing w:before="100" w:beforeAutospacing="1" w:after="100" w:afterAutospacing="1"/>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4733B8"/>
    <w:rPr>
      <w:b/>
      <w:bCs/>
    </w:rPr>
  </w:style>
  <w:style w:type="character" w:styleId="FollowedHyperlink">
    <w:name w:val="FollowedHyperlink"/>
    <w:basedOn w:val="DefaultParagraphFont"/>
    <w:uiPriority w:val="99"/>
    <w:semiHidden/>
    <w:unhideWhenUsed/>
    <w:rsid w:val="004733B8"/>
    <w:rPr>
      <w:color w:val="954F72" w:themeColor="followedHyperlink"/>
      <w:u w:val="single"/>
    </w:rPr>
  </w:style>
  <w:style w:type="character" w:styleId="UnresolvedMention">
    <w:name w:val="Unresolved Mention"/>
    <w:basedOn w:val="DefaultParagraphFont"/>
    <w:uiPriority w:val="99"/>
    <w:semiHidden/>
    <w:unhideWhenUsed/>
    <w:rsid w:val="00CC4FF9"/>
    <w:rPr>
      <w:color w:val="808080"/>
      <w:shd w:val="clear" w:color="auto" w:fill="E6E6E6"/>
    </w:rPr>
  </w:style>
  <w:style w:type="paragraph" w:customStyle="1" w:styleId="Default">
    <w:name w:val="Default"/>
    <w:rsid w:val="00F7715C"/>
    <w:pPr>
      <w:autoSpaceDE w:val="0"/>
      <w:autoSpaceDN w:val="0"/>
      <w:adjustRightInd w:val="0"/>
      <w:spacing w:after="0" w:line="240" w:lineRule="auto"/>
    </w:pPr>
    <w:rPr>
      <w:rFonts w:ascii="Calibri" w:hAnsi="Calibri" w:cs="Calibri"/>
      <w:color w:val="000000"/>
      <w:sz w:val="24"/>
      <w:szCs w:val="24"/>
      <w:lang w:val="en-AU"/>
    </w:rPr>
  </w:style>
  <w:style w:type="paragraph" w:styleId="Caption">
    <w:name w:val="caption"/>
    <w:basedOn w:val="Normal"/>
    <w:next w:val="Normal"/>
    <w:uiPriority w:val="35"/>
    <w:unhideWhenUsed/>
    <w:qFormat/>
    <w:rsid w:val="00B712AC"/>
    <w:pPr>
      <w:spacing w:after="200"/>
    </w:pPr>
    <w:rPr>
      <w:i/>
      <w:iCs/>
      <w:color w:val="44546A" w:themeColor="text2"/>
      <w:sz w:val="18"/>
      <w:szCs w:val="18"/>
    </w:rPr>
  </w:style>
  <w:style w:type="table" w:styleId="ListTable2-Accent5">
    <w:name w:val="List Table 2 Accent 5"/>
    <w:basedOn w:val="TableNormal"/>
    <w:uiPriority w:val="47"/>
    <w:rsid w:val="00FD2CC6"/>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D55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580C"/>
    <w:rPr>
      <w:rFonts w:ascii="Courier New" w:eastAsia="Times New Roman" w:hAnsi="Courier New" w:cs="Courier New"/>
      <w:sz w:val="20"/>
      <w:szCs w:val="20"/>
      <w:lang w:val="en-IN" w:eastAsia="en-IN"/>
    </w:rPr>
  </w:style>
  <w:style w:type="character" w:customStyle="1" w:styleId="user-select-contain">
    <w:name w:val="user-select-contain"/>
    <w:basedOn w:val="DefaultParagraphFont"/>
    <w:rsid w:val="00D5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3037">
      <w:bodyDiv w:val="1"/>
      <w:marLeft w:val="0"/>
      <w:marRight w:val="0"/>
      <w:marTop w:val="0"/>
      <w:marBottom w:val="0"/>
      <w:divBdr>
        <w:top w:val="none" w:sz="0" w:space="0" w:color="auto"/>
        <w:left w:val="none" w:sz="0" w:space="0" w:color="auto"/>
        <w:bottom w:val="none" w:sz="0" w:space="0" w:color="auto"/>
        <w:right w:val="none" w:sz="0" w:space="0" w:color="auto"/>
      </w:divBdr>
    </w:div>
    <w:div w:id="168909491">
      <w:bodyDiv w:val="1"/>
      <w:marLeft w:val="0"/>
      <w:marRight w:val="0"/>
      <w:marTop w:val="0"/>
      <w:marBottom w:val="0"/>
      <w:divBdr>
        <w:top w:val="none" w:sz="0" w:space="0" w:color="auto"/>
        <w:left w:val="none" w:sz="0" w:space="0" w:color="auto"/>
        <w:bottom w:val="none" w:sz="0" w:space="0" w:color="auto"/>
        <w:right w:val="none" w:sz="0" w:space="0" w:color="auto"/>
      </w:divBdr>
    </w:div>
    <w:div w:id="173882113">
      <w:bodyDiv w:val="1"/>
      <w:marLeft w:val="0"/>
      <w:marRight w:val="0"/>
      <w:marTop w:val="0"/>
      <w:marBottom w:val="0"/>
      <w:divBdr>
        <w:top w:val="none" w:sz="0" w:space="0" w:color="auto"/>
        <w:left w:val="none" w:sz="0" w:space="0" w:color="auto"/>
        <w:bottom w:val="none" w:sz="0" w:space="0" w:color="auto"/>
        <w:right w:val="none" w:sz="0" w:space="0" w:color="auto"/>
      </w:divBdr>
    </w:div>
    <w:div w:id="234167091">
      <w:bodyDiv w:val="1"/>
      <w:marLeft w:val="0"/>
      <w:marRight w:val="0"/>
      <w:marTop w:val="0"/>
      <w:marBottom w:val="0"/>
      <w:divBdr>
        <w:top w:val="none" w:sz="0" w:space="0" w:color="auto"/>
        <w:left w:val="none" w:sz="0" w:space="0" w:color="auto"/>
        <w:bottom w:val="none" w:sz="0" w:space="0" w:color="auto"/>
        <w:right w:val="none" w:sz="0" w:space="0" w:color="auto"/>
      </w:divBdr>
    </w:div>
    <w:div w:id="407384960">
      <w:bodyDiv w:val="1"/>
      <w:marLeft w:val="0"/>
      <w:marRight w:val="0"/>
      <w:marTop w:val="0"/>
      <w:marBottom w:val="0"/>
      <w:divBdr>
        <w:top w:val="none" w:sz="0" w:space="0" w:color="auto"/>
        <w:left w:val="none" w:sz="0" w:space="0" w:color="auto"/>
        <w:bottom w:val="none" w:sz="0" w:space="0" w:color="auto"/>
        <w:right w:val="none" w:sz="0" w:space="0" w:color="auto"/>
      </w:divBdr>
    </w:div>
    <w:div w:id="482549569">
      <w:bodyDiv w:val="1"/>
      <w:marLeft w:val="0"/>
      <w:marRight w:val="0"/>
      <w:marTop w:val="0"/>
      <w:marBottom w:val="0"/>
      <w:divBdr>
        <w:top w:val="none" w:sz="0" w:space="0" w:color="auto"/>
        <w:left w:val="none" w:sz="0" w:space="0" w:color="auto"/>
        <w:bottom w:val="none" w:sz="0" w:space="0" w:color="auto"/>
        <w:right w:val="none" w:sz="0" w:space="0" w:color="auto"/>
      </w:divBdr>
    </w:div>
    <w:div w:id="607783051">
      <w:bodyDiv w:val="1"/>
      <w:marLeft w:val="0"/>
      <w:marRight w:val="0"/>
      <w:marTop w:val="0"/>
      <w:marBottom w:val="0"/>
      <w:divBdr>
        <w:top w:val="none" w:sz="0" w:space="0" w:color="auto"/>
        <w:left w:val="none" w:sz="0" w:space="0" w:color="auto"/>
        <w:bottom w:val="none" w:sz="0" w:space="0" w:color="auto"/>
        <w:right w:val="none" w:sz="0" w:space="0" w:color="auto"/>
      </w:divBdr>
    </w:div>
    <w:div w:id="658652182">
      <w:bodyDiv w:val="1"/>
      <w:marLeft w:val="0"/>
      <w:marRight w:val="0"/>
      <w:marTop w:val="0"/>
      <w:marBottom w:val="0"/>
      <w:divBdr>
        <w:top w:val="none" w:sz="0" w:space="0" w:color="auto"/>
        <w:left w:val="none" w:sz="0" w:space="0" w:color="auto"/>
        <w:bottom w:val="none" w:sz="0" w:space="0" w:color="auto"/>
        <w:right w:val="none" w:sz="0" w:space="0" w:color="auto"/>
      </w:divBdr>
    </w:div>
    <w:div w:id="972753574">
      <w:bodyDiv w:val="1"/>
      <w:marLeft w:val="0"/>
      <w:marRight w:val="0"/>
      <w:marTop w:val="0"/>
      <w:marBottom w:val="0"/>
      <w:divBdr>
        <w:top w:val="none" w:sz="0" w:space="0" w:color="auto"/>
        <w:left w:val="none" w:sz="0" w:space="0" w:color="auto"/>
        <w:bottom w:val="none" w:sz="0" w:space="0" w:color="auto"/>
        <w:right w:val="none" w:sz="0" w:space="0" w:color="auto"/>
      </w:divBdr>
      <w:divsChild>
        <w:div w:id="1318999893">
          <w:marLeft w:val="720"/>
          <w:marRight w:val="0"/>
          <w:marTop w:val="200"/>
          <w:marBottom w:val="0"/>
          <w:divBdr>
            <w:top w:val="none" w:sz="0" w:space="0" w:color="auto"/>
            <w:left w:val="none" w:sz="0" w:space="0" w:color="auto"/>
            <w:bottom w:val="none" w:sz="0" w:space="0" w:color="auto"/>
            <w:right w:val="none" w:sz="0" w:space="0" w:color="auto"/>
          </w:divBdr>
        </w:div>
        <w:div w:id="1098258070">
          <w:marLeft w:val="1080"/>
          <w:marRight w:val="0"/>
          <w:marTop w:val="100"/>
          <w:marBottom w:val="0"/>
          <w:divBdr>
            <w:top w:val="none" w:sz="0" w:space="0" w:color="auto"/>
            <w:left w:val="none" w:sz="0" w:space="0" w:color="auto"/>
            <w:bottom w:val="none" w:sz="0" w:space="0" w:color="auto"/>
            <w:right w:val="none" w:sz="0" w:space="0" w:color="auto"/>
          </w:divBdr>
        </w:div>
        <w:div w:id="643243422">
          <w:marLeft w:val="1080"/>
          <w:marRight w:val="0"/>
          <w:marTop w:val="100"/>
          <w:marBottom w:val="0"/>
          <w:divBdr>
            <w:top w:val="none" w:sz="0" w:space="0" w:color="auto"/>
            <w:left w:val="none" w:sz="0" w:space="0" w:color="auto"/>
            <w:bottom w:val="none" w:sz="0" w:space="0" w:color="auto"/>
            <w:right w:val="none" w:sz="0" w:space="0" w:color="auto"/>
          </w:divBdr>
        </w:div>
        <w:div w:id="1666662276">
          <w:marLeft w:val="1080"/>
          <w:marRight w:val="0"/>
          <w:marTop w:val="100"/>
          <w:marBottom w:val="0"/>
          <w:divBdr>
            <w:top w:val="none" w:sz="0" w:space="0" w:color="auto"/>
            <w:left w:val="none" w:sz="0" w:space="0" w:color="auto"/>
            <w:bottom w:val="none" w:sz="0" w:space="0" w:color="auto"/>
            <w:right w:val="none" w:sz="0" w:space="0" w:color="auto"/>
          </w:divBdr>
        </w:div>
      </w:divsChild>
    </w:div>
    <w:div w:id="1049767915">
      <w:bodyDiv w:val="1"/>
      <w:marLeft w:val="0"/>
      <w:marRight w:val="0"/>
      <w:marTop w:val="0"/>
      <w:marBottom w:val="0"/>
      <w:divBdr>
        <w:top w:val="none" w:sz="0" w:space="0" w:color="auto"/>
        <w:left w:val="none" w:sz="0" w:space="0" w:color="auto"/>
        <w:bottom w:val="none" w:sz="0" w:space="0" w:color="auto"/>
        <w:right w:val="none" w:sz="0" w:space="0" w:color="auto"/>
      </w:divBdr>
    </w:div>
    <w:div w:id="1083650480">
      <w:bodyDiv w:val="1"/>
      <w:marLeft w:val="0"/>
      <w:marRight w:val="0"/>
      <w:marTop w:val="0"/>
      <w:marBottom w:val="0"/>
      <w:divBdr>
        <w:top w:val="none" w:sz="0" w:space="0" w:color="auto"/>
        <w:left w:val="none" w:sz="0" w:space="0" w:color="auto"/>
        <w:bottom w:val="none" w:sz="0" w:space="0" w:color="auto"/>
        <w:right w:val="none" w:sz="0" w:space="0" w:color="auto"/>
      </w:divBdr>
    </w:div>
    <w:div w:id="1308823578">
      <w:bodyDiv w:val="1"/>
      <w:marLeft w:val="0"/>
      <w:marRight w:val="0"/>
      <w:marTop w:val="0"/>
      <w:marBottom w:val="0"/>
      <w:divBdr>
        <w:top w:val="none" w:sz="0" w:space="0" w:color="auto"/>
        <w:left w:val="none" w:sz="0" w:space="0" w:color="auto"/>
        <w:bottom w:val="none" w:sz="0" w:space="0" w:color="auto"/>
        <w:right w:val="none" w:sz="0" w:space="0" w:color="auto"/>
      </w:divBdr>
      <w:divsChild>
        <w:div w:id="24864652">
          <w:marLeft w:val="720"/>
          <w:marRight w:val="0"/>
          <w:marTop w:val="200"/>
          <w:marBottom w:val="0"/>
          <w:divBdr>
            <w:top w:val="none" w:sz="0" w:space="0" w:color="auto"/>
            <w:left w:val="none" w:sz="0" w:space="0" w:color="auto"/>
            <w:bottom w:val="none" w:sz="0" w:space="0" w:color="auto"/>
            <w:right w:val="none" w:sz="0" w:space="0" w:color="auto"/>
          </w:divBdr>
        </w:div>
        <w:div w:id="1561331781">
          <w:marLeft w:val="1080"/>
          <w:marRight w:val="0"/>
          <w:marTop w:val="100"/>
          <w:marBottom w:val="0"/>
          <w:divBdr>
            <w:top w:val="none" w:sz="0" w:space="0" w:color="auto"/>
            <w:left w:val="none" w:sz="0" w:space="0" w:color="auto"/>
            <w:bottom w:val="none" w:sz="0" w:space="0" w:color="auto"/>
            <w:right w:val="none" w:sz="0" w:space="0" w:color="auto"/>
          </w:divBdr>
        </w:div>
        <w:div w:id="84232366">
          <w:marLeft w:val="1080"/>
          <w:marRight w:val="0"/>
          <w:marTop w:val="100"/>
          <w:marBottom w:val="0"/>
          <w:divBdr>
            <w:top w:val="none" w:sz="0" w:space="0" w:color="auto"/>
            <w:left w:val="none" w:sz="0" w:space="0" w:color="auto"/>
            <w:bottom w:val="none" w:sz="0" w:space="0" w:color="auto"/>
            <w:right w:val="none" w:sz="0" w:space="0" w:color="auto"/>
          </w:divBdr>
        </w:div>
        <w:div w:id="295574455">
          <w:marLeft w:val="1080"/>
          <w:marRight w:val="0"/>
          <w:marTop w:val="100"/>
          <w:marBottom w:val="0"/>
          <w:divBdr>
            <w:top w:val="none" w:sz="0" w:space="0" w:color="auto"/>
            <w:left w:val="none" w:sz="0" w:space="0" w:color="auto"/>
            <w:bottom w:val="none" w:sz="0" w:space="0" w:color="auto"/>
            <w:right w:val="none" w:sz="0" w:space="0" w:color="auto"/>
          </w:divBdr>
        </w:div>
      </w:divsChild>
    </w:div>
    <w:div w:id="1378697329">
      <w:bodyDiv w:val="1"/>
      <w:marLeft w:val="0"/>
      <w:marRight w:val="0"/>
      <w:marTop w:val="0"/>
      <w:marBottom w:val="0"/>
      <w:divBdr>
        <w:top w:val="none" w:sz="0" w:space="0" w:color="auto"/>
        <w:left w:val="none" w:sz="0" w:space="0" w:color="auto"/>
        <w:bottom w:val="none" w:sz="0" w:space="0" w:color="auto"/>
        <w:right w:val="none" w:sz="0" w:space="0" w:color="auto"/>
      </w:divBdr>
    </w:div>
    <w:div w:id="1555196134">
      <w:bodyDiv w:val="1"/>
      <w:marLeft w:val="0"/>
      <w:marRight w:val="0"/>
      <w:marTop w:val="0"/>
      <w:marBottom w:val="0"/>
      <w:divBdr>
        <w:top w:val="none" w:sz="0" w:space="0" w:color="auto"/>
        <w:left w:val="none" w:sz="0" w:space="0" w:color="auto"/>
        <w:bottom w:val="none" w:sz="0" w:space="0" w:color="auto"/>
        <w:right w:val="none" w:sz="0" w:space="0" w:color="auto"/>
      </w:divBdr>
    </w:div>
    <w:div w:id="1558124404">
      <w:bodyDiv w:val="1"/>
      <w:marLeft w:val="0"/>
      <w:marRight w:val="0"/>
      <w:marTop w:val="0"/>
      <w:marBottom w:val="0"/>
      <w:divBdr>
        <w:top w:val="none" w:sz="0" w:space="0" w:color="auto"/>
        <w:left w:val="none" w:sz="0" w:space="0" w:color="auto"/>
        <w:bottom w:val="none" w:sz="0" w:space="0" w:color="auto"/>
        <w:right w:val="none" w:sz="0" w:space="0" w:color="auto"/>
      </w:divBdr>
    </w:div>
    <w:div w:id="1566379706">
      <w:bodyDiv w:val="1"/>
      <w:marLeft w:val="0"/>
      <w:marRight w:val="0"/>
      <w:marTop w:val="0"/>
      <w:marBottom w:val="0"/>
      <w:divBdr>
        <w:top w:val="none" w:sz="0" w:space="0" w:color="auto"/>
        <w:left w:val="none" w:sz="0" w:space="0" w:color="auto"/>
        <w:bottom w:val="none" w:sz="0" w:space="0" w:color="auto"/>
        <w:right w:val="none" w:sz="0" w:space="0" w:color="auto"/>
      </w:divBdr>
    </w:div>
    <w:div w:id="1607426559">
      <w:bodyDiv w:val="1"/>
      <w:marLeft w:val="0"/>
      <w:marRight w:val="0"/>
      <w:marTop w:val="0"/>
      <w:marBottom w:val="0"/>
      <w:divBdr>
        <w:top w:val="none" w:sz="0" w:space="0" w:color="auto"/>
        <w:left w:val="none" w:sz="0" w:space="0" w:color="auto"/>
        <w:bottom w:val="none" w:sz="0" w:space="0" w:color="auto"/>
        <w:right w:val="none" w:sz="0" w:space="0" w:color="auto"/>
      </w:divBdr>
    </w:div>
    <w:div w:id="180584999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
    <w:div w:id="21280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downloads/release/python-367/"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ortal.blueprism.com/products/current" TargetMode="External"/><Relationship Id="rId17" Type="http://schemas.openxmlformats.org/officeDocument/2006/relationships/hyperlink" Target="https://github.com/ashz30/Sentiment-Analysis-BERT-KTrain.git" TargetMode="External"/><Relationship Id="rId25" Type="http://schemas.openxmlformats.org/officeDocument/2006/relationships/hyperlink" Target="http://127.0.0.1:500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ypi.org/project/Flask/"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2004.10703.pdf" TargetMode="External"/><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amaiya/ktrain"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etbrains.com/pycharm/download/" TargetMode="External"/><Relationship Id="rId22" Type="http://schemas.openxmlformats.org/officeDocument/2006/relationships/hyperlink" Target="http://127.0.0.1:5000/predictsentiment/%22thats%20great..!!%20lets%20sign%20a%20deal%20for%20100%20more%20licenses%22" TargetMode="External"/><Relationship Id="rId27" Type="http://schemas.openxmlformats.org/officeDocument/2006/relationships/image" Target="media/image8.png"/><Relationship Id="rId30"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wnloads\Blue%20Prism%20Long%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ocation xmlns="01ebe231-9ac6-4a9a-8083-fe9ea381dd3f">
      <Url xsi:nil="true"/>
      <Description xsi:nil="true"/>
    </Lo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5EB07939D0F74BB659C4F44137810C" ma:contentTypeVersion="11" ma:contentTypeDescription="Create a new document." ma:contentTypeScope="" ma:versionID="e4baf845e36a065ae28e838b46028417">
  <xsd:schema xmlns:xsd="http://www.w3.org/2001/XMLSchema" xmlns:xs="http://www.w3.org/2001/XMLSchema" xmlns:p="http://schemas.microsoft.com/office/2006/metadata/properties" xmlns:ns2="01ebe231-9ac6-4a9a-8083-fe9ea381dd3f" xmlns:ns3="be9183a1-9f52-48cf-8dc5-c0034f522270" targetNamespace="http://schemas.microsoft.com/office/2006/metadata/properties" ma:root="true" ma:fieldsID="a6f7c5ee45b82433d004faf720214e19" ns2:_="" ns3:_="">
    <xsd:import namespace="01ebe231-9ac6-4a9a-8083-fe9ea381dd3f"/>
    <xsd:import namespace="be9183a1-9f52-48cf-8dc5-c0034f5222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e231-9ac6-4a9a-8083-fe9ea381dd3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Location" ma:index="15" nillable="true" ma:displayName="Location" ma:format="Hyperlink" ma:internalName="Locat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83a1-9f52-48cf-8dc5-c0034f522270"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BC1C3-BBF0-492D-B9B0-96131B2445E3}">
  <ds:schemaRefs>
    <ds:schemaRef ds:uri="http://schemas.microsoft.com/office/2006/metadata/properties"/>
    <ds:schemaRef ds:uri="01ebe231-9ac6-4a9a-8083-fe9ea381dd3f"/>
  </ds:schemaRefs>
</ds:datastoreItem>
</file>

<file path=customXml/itemProps2.xml><?xml version="1.0" encoding="utf-8"?>
<ds:datastoreItem xmlns:ds="http://schemas.openxmlformats.org/officeDocument/2006/customXml" ds:itemID="{F59971CB-02FA-40C3-A04D-30D55792D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e231-9ac6-4a9a-8083-fe9ea381dd3f"/>
    <ds:schemaRef ds:uri="be9183a1-9f52-48cf-8dc5-c0034f522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1A5D8-A498-4689-9B4A-ADB0689083C0}">
  <ds:schemaRefs>
    <ds:schemaRef ds:uri="http://schemas.openxmlformats.org/officeDocument/2006/bibliography"/>
  </ds:schemaRefs>
</ds:datastoreItem>
</file>

<file path=customXml/itemProps4.xml><?xml version="1.0" encoding="utf-8"?>
<ds:datastoreItem xmlns:ds="http://schemas.openxmlformats.org/officeDocument/2006/customXml" ds:itemID="{CC9C3BB9-80D1-4200-923C-FEF93D9914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Prism Long Report.dotx</Template>
  <TotalTime>977</TotalTime>
  <Pages>8</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BP Auto Deployment Cookbook GIT - Jenkins</vt:lpstr>
    </vt:vector>
  </TitlesOfParts>
  <Company>Blue Prism</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Auto Deployment Cookbook GIT - Jenkins</dc:title>
  <dc:subject>Certification</dc:subject>
  <dc:creator>Andrew</dc:creator>
  <cp:keywords>Version: 1.0</cp:keywords>
  <dc:description/>
  <cp:lastModifiedBy>Ashish Anish Easow</cp:lastModifiedBy>
  <cp:revision>636</cp:revision>
  <cp:lastPrinted>2015-07-27T16:33:00Z</cp:lastPrinted>
  <dcterms:created xsi:type="dcterms:W3CDTF">2018-03-20T22:17:00Z</dcterms:created>
  <dcterms:modified xsi:type="dcterms:W3CDTF">2020-06-24T09:39:00Z</dcterms:modified>
  <cp:category>Instruction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0x0101004E5EB07939D0F74BB659C4F44137810C</vt:lpwstr>
  </property>
</Properties>
</file>